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9BB2" w14:textId="3F947215" w:rsidR="003372D3" w:rsidRPr="003372D3" w:rsidRDefault="00E1614A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EasyCaffe</w:t>
      </w:r>
    </w:p>
    <w:p w14:paraId="15FAF760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57F0CD14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4BF862BD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12F0CAC6" w14:textId="1163E6DC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</w:t>
      </w:r>
      <w:r w:rsidR="00B347E5">
        <w:rPr>
          <w:sz w:val="28"/>
          <w:lang w:val="sr-Latn-CS"/>
        </w:rPr>
        <w:t>1</w:t>
      </w:r>
    </w:p>
    <w:p w14:paraId="3A9FC6C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E9A7B25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2B6F81FD" w14:textId="77777777">
        <w:tc>
          <w:tcPr>
            <w:tcW w:w="2304" w:type="dxa"/>
          </w:tcPr>
          <w:p w14:paraId="2772F7A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093D13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1CE9F2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EBD338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2594DAEA" w14:textId="77777777">
        <w:tc>
          <w:tcPr>
            <w:tcW w:w="2304" w:type="dxa"/>
          </w:tcPr>
          <w:p w14:paraId="6FDA919C" w14:textId="1B6DFAE5" w:rsidR="003372D3" w:rsidRPr="003372D3" w:rsidRDefault="00E1614A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16.4.2022</w:t>
            </w:r>
          </w:p>
        </w:tc>
        <w:tc>
          <w:tcPr>
            <w:tcW w:w="1152" w:type="dxa"/>
          </w:tcPr>
          <w:p w14:paraId="2F11118C" w14:textId="7ED92471" w:rsidR="003372D3" w:rsidRPr="003372D3" w:rsidRDefault="00B347E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CDAF5B6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5311461" w14:textId="5DD994C4" w:rsidR="006C096B" w:rsidRDefault="00E1614A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</w:t>
            </w:r>
            <w:r w:rsidR="006C096B">
              <w:rPr>
                <w:lang w:val="sr-Latn-CS"/>
              </w:rPr>
              <w:t xml:space="preserve"> Spiric,</w:t>
            </w:r>
          </w:p>
          <w:p w14:paraId="7F7AF80E" w14:textId="77777777" w:rsidR="006C096B" w:rsidRDefault="00E1614A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Nemanja</w:t>
            </w:r>
            <w:r w:rsidR="006C096B">
              <w:rPr>
                <w:lang w:val="sr-Latn-CS"/>
              </w:rPr>
              <w:t xml:space="preserve"> Stankovic</w:t>
            </w:r>
            <w:r>
              <w:rPr>
                <w:lang w:val="sr-Latn-CS"/>
              </w:rPr>
              <w:t xml:space="preserve">, </w:t>
            </w:r>
          </w:p>
          <w:p w14:paraId="37111664" w14:textId="7F2D1491" w:rsidR="003372D3" w:rsidRPr="003372D3" w:rsidRDefault="00E1614A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Vanja</w:t>
            </w:r>
            <w:r w:rsidR="006C096B">
              <w:rPr>
                <w:lang w:val="sr-Latn-CS"/>
              </w:rPr>
              <w:t xml:space="preserve"> Stankovic</w:t>
            </w:r>
          </w:p>
        </w:tc>
      </w:tr>
      <w:tr w:rsidR="003372D3" w:rsidRPr="003372D3" w14:paraId="08217A66" w14:textId="77777777">
        <w:tc>
          <w:tcPr>
            <w:tcW w:w="2304" w:type="dxa"/>
          </w:tcPr>
          <w:p w14:paraId="5A9EFBA7" w14:textId="33E90CD0" w:rsidR="003372D3" w:rsidRPr="003372D3" w:rsidRDefault="00B347E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14.05.2022</w:t>
            </w:r>
          </w:p>
        </w:tc>
        <w:tc>
          <w:tcPr>
            <w:tcW w:w="1152" w:type="dxa"/>
          </w:tcPr>
          <w:p w14:paraId="20291BCC" w14:textId="6E72D9ED" w:rsidR="003372D3" w:rsidRPr="003372D3" w:rsidRDefault="00B347E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641C2AB0" w14:textId="77ED6179" w:rsidR="003372D3" w:rsidRPr="00397DD2" w:rsidRDefault="00B347E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27C3C86E" w14:textId="77777777" w:rsidR="003372D3" w:rsidRDefault="00B347E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Spiric,</w:t>
            </w:r>
          </w:p>
          <w:p w14:paraId="6D114792" w14:textId="77777777" w:rsidR="00B347E5" w:rsidRDefault="00B347E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Nemanja Stankovic,</w:t>
            </w:r>
          </w:p>
          <w:p w14:paraId="279E8A04" w14:textId="40C4564D" w:rsidR="00B347E5" w:rsidRPr="003372D3" w:rsidRDefault="00B347E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Vanja Stankovic</w:t>
            </w:r>
          </w:p>
        </w:tc>
      </w:tr>
      <w:tr w:rsidR="003372D3" w:rsidRPr="003372D3" w14:paraId="0AA86C08" w14:textId="77777777">
        <w:tc>
          <w:tcPr>
            <w:tcW w:w="2304" w:type="dxa"/>
          </w:tcPr>
          <w:p w14:paraId="07613E5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8A1A50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C44454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222587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9EC5049" w14:textId="77777777">
        <w:tc>
          <w:tcPr>
            <w:tcW w:w="2304" w:type="dxa"/>
          </w:tcPr>
          <w:p w14:paraId="7A45151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748122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2EDAF3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368E37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09D0CF7F" w14:textId="77777777" w:rsidR="00206E1F" w:rsidRPr="003372D3" w:rsidRDefault="00206E1F">
      <w:pPr>
        <w:rPr>
          <w:lang w:val="sr-Latn-CS"/>
        </w:rPr>
      </w:pPr>
    </w:p>
    <w:p w14:paraId="2AB4FFD9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54B2B635" w14:textId="2B4BA6D3" w:rsidR="00CA15C9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CA15C9" w:rsidRPr="00620A35">
        <w:rPr>
          <w:noProof/>
          <w:lang w:val="sr-Latn-CS"/>
        </w:rPr>
        <w:t>1.</w:t>
      </w:r>
      <w:r w:rsidR="00CA15C9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CA15C9" w:rsidRPr="00620A35">
        <w:rPr>
          <w:noProof/>
          <w:lang w:val="sr-Latn-CS"/>
        </w:rPr>
        <w:t>Cilj dokumenta</w:t>
      </w:r>
      <w:r w:rsidR="00CA15C9">
        <w:rPr>
          <w:noProof/>
        </w:rPr>
        <w:tab/>
      </w:r>
      <w:r w:rsidR="00CA15C9">
        <w:rPr>
          <w:noProof/>
        </w:rPr>
        <w:fldChar w:fldCharType="begin"/>
      </w:r>
      <w:r w:rsidR="00CA15C9">
        <w:rPr>
          <w:noProof/>
        </w:rPr>
        <w:instrText xml:space="preserve"> PAGEREF _Toc103442112 \h </w:instrText>
      </w:r>
      <w:r w:rsidR="00CA15C9">
        <w:rPr>
          <w:noProof/>
        </w:rPr>
      </w:r>
      <w:r w:rsidR="00CA15C9">
        <w:rPr>
          <w:noProof/>
        </w:rPr>
        <w:fldChar w:fldCharType="separate"/>
      </w:r>
      <w:r w:rsidR="00CA15C9">
        <w:rPr>
          <w:noProof/>
        </w:rPr>
        <w:t>4</w:t>
      </w:r>
      <w:r w:rsidR="00CA15C9">
        <w:rPr>
          <w:noProof/>
        </w:rPr>
        <w:fldChar w:fldCharType="end"/>
      </w:r>
    </w:p>
    <w:p w14:paraId="6704EABE" w14:textId="450E46AA" w:rsidR="00CA15C9" w:rsidRDefault="00CA15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AE638C" w14:textId="2454CC55" w:rsidR="00CA15C9" w:rsidRDefault="00CA15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DDA9C" w14:textId="12BB08EC" w:rsidR="00CA15C9" w:rsidRDefault="00CA15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2869F6" w14:textId="42177931" w:rsidR="00CA15C9" w:rsidRDefault="00CA15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5F3A9" w14:textId="76FD9134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Menadžer kafića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116673" w14:textId="4B98F452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Mušterija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940B43" w14:textId="282C595C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81001A" w14:textId="5DBCBE45" w:rsidR="00CA15C9" w:rsidRDefault="00CA15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EDBB76" w14:textId="0073518F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3D8BC9" w14:textId="3C501A73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Pregled osnovnih podataka o kafiću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2889C4" w14:textId="46AE223F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Pregled galerije slika kafića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3A05B0" w14:textId="42539570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Pregled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F8F07A" w14:textId="45FFF267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Izmena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2E535C" w14:textId="508A744B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Samo Rezervacija stola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740BE7F" w14:textId="2BF21329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Naručivanje hrane za poneti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8F251" w14:textId="7099B86B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Rezervacija i naručivanje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2D4E1A6" w14:textId="7CEF1786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Pisanje 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E15713" w14:textId="66E331E3" w:rsidR="00CA15C9" w:rsidRDefault="00CA15C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Odjava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D64F76" w14:textId="034E630D" w:rsidR="00CA15C9" w:rsidRDefault="00CA15C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Registracija novog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B360B9" w14:textId="38DECA91" w:rsidR="00CA15C9" w:rsidRDefault="00CA15C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Prikaz lokacije kafića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292609D" w14:textId="5C1D1339" w:rsidR="00CA15C9" w:rsidRDefault="00CA15C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Promena stanja u meniju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49144D9" w14:textId="5F09763E" w:rsidR="00CA15C9" w:rsidRDefault="00CA15C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Pregled recenzija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0AFC31" w14:textId="4B199209" w:rsidR="00CA15C9" w:rsidRDefault="00CA15C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479C8F3" w14:textId="35ED9C86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F1F1AB8" w14:textId="5A0E6E9C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50FC34" w14:textId="07780525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8E83E5E" w14:textId="22368C8F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AD7011" w14:textId="6661B146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8B126CC" w14:textId="4B5A0714" w:rsidR="00CA15C9" w:rsidRDefault="00CA15C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20A35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20A35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_Toc103442141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EADBD10" w14:textId="4F2A4C3B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5A3AD9AA" w14:textId="77777777" w:rsidR="00206E1F" w:rsidRPr="003372D3" w:rsidRDefault="003372D3">
      <w:pPr>
        <w:pStyle w:val="Heading1"/>
        <w:rPr>
          <w:lang w:val="sr-Latn-CS"/>
        </w:rPr>
      </w:pPr>
      <w:bookmarkStart w:id="0" w:name="_Toc10344211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EBD3A35" w14:textId="58FA4F2F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FF57D4">
        <w:rPr>
          <w:lang w:val="sr-Latn-CS"/>
        </w:rPr>
        <w:t>EasyCaffe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14:paraId="5C6EC8DC" w14:textId="77777777" w:rsidR="00206E1F" w:rsidRPr="003372D3" w:rsidRDefault="003372D3">
      <w:pPr>
        <w:pStyle w:val="Heading1"/>
        <w:rPr>
          <w:lang w:val="sr-Latn-CS"/>
        </w:rPr>
      </w:pPr>
      <w:bookmarkStart w:id="1" w:name="_Toc10344211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211C9650" w14:textId="5A123DA3" w:rsidR="00DE518F" w:rsidRDefault="00D4463B" w:rsidP="00D4463B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MATRAPAZ ekipe za razvoj Web portala EasyCaffe namenjenog za unapredjenje efikasnosti rada kafica. </w:t>
      </w:r>
    </w:p>
    <w:p w14:paraId="60BF2E3D" w14:textId="77777777" w:rsidR="00206E1F" w:rsidRPr="003372D3" w:rsidRDefault="003372D3">
      <w:pPr>
        <w:pStyle w:val="Heading1"/>
        <w:rPr>
          <w:lang w:val="sr-Latn-CS"/>
        </w:rPr>
      </w:pPr>
      <w:bookmarkStart w:id="2" w:name="_Toc103442114"/>
      <w:r>
        <w:rPr>
          <w:lang w:val="sr-Latn-CS"/>
        </w:rPr>
        <w:t>Reference</w:t>
      </w:r>
      <w:bookmarkEnd w:id="2"/>
    </w:p>
    <w:p w14:paraId="215DB653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0FFF8E49" w14:textId="77777777" w:rsidR="00E1614A" w:rsidRDefault="00E1614A" w:rsidP="00E1614A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EasyCaffe – Predlog projekta, </w:t>
      </w:r>
      <w:r w:rsidRPr="006F61C6">
        <w:rPr>
          <w:lang w:val="sr-Latn-CS"/>
        </w:rPr>
        <w:t>V1.0</w:t>
      </w:r>
      <w:r>
        <w:rPr>
          <w:lang w:val="sr-Latn-CS"/>
        </w:rPr>
        <w:t>, 2022</w:t>
      </w:r>
      <w:r w:rsidRPr="006F61C6">
        <w:rPr>
          <w:lang w:val="sr-Latn-CS"/>
        </w:rPr>
        <w:t xml:space="preserve">, </w:t>
      </w:r>
      <w:r>
        <w:rPr>
          <w:lang w:val="sr-Latn-CS"/>
        </w:rPr>
        <w:t>MATRAPAZ</w:t>
      </w:r>
      <w:r w:rsidRPr="006F61C6">
        <w:rPr>
          <w:lang w:val="sr-Latn-CS"/>
        </w:rPr>
        <w:t>.</w:t>
      </w:r>
    </w:p>
    <w:p w14:paraId="7EC2C8AD" w14:textId="77777777" w:rsidR="00E1614A" w:rsidRDefault="00E1614A" w:rsidP="00E1614A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EasyCaffe</w:t>
      </w:r>
      <w:r w:rsidRPr="0046548E"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</w:t>
      </w:r>
      <w:r w:rsidRPr="006F61C6">
        <w:rPr>
          <w:lang w:val="sr-Latn-CS"/>
        </w:rPr>
        <w:t>V1.0</w:t>
      </w:r>
      <w:r>
        <w:rPr>
          <w:lang w:val="sr-Latn-CS"/>
        </w:rPr>
        <w:t>, 2022</w:t>
      </w:r>
      <w:r w:rsidRPr="006F61C6">
        <w:rPr>
          <w:lang w:val="sr-Latn-CS"/>
        </w:rPr>
        <w:t xml:space="preserve">, </w:t>
      </w:r>
      <w:r>
        <w:rPr>
          <w:lang w:val="sr-Latn-CS"/>
        </w:rPr>
        <w:t xml:space="preserve">MATRAPAZ </w:t>
      </w:r>
    </w:p>
    <w:p w14:paraId="4A17DAFE" w14:textId="60FA6B3C" w:rsidR="00E1614A" w:rsidRDefault="00E1614A" w:rsidP="00E1614A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EasyCaffe </w:t>
      </w:r>
      <w:r w:rsidR="00DE518F">
        <w:rPr>
          <w:lang w:val="sr-Latn-CS"/>
        </w:rPr>
        <w:t xml:space="preserve">– Plan realizacije projekta, V1.0, </w:t>
      </w:r>
      <w:r>
        <w:rPr>
          <w:lang w:val="sr-Latn-CS"/>
        </w:rPr>
        <w:t xml:space="preserve"> 2022</w:t>
      </w:r>
      <w:r w:rsidRPr="006F61C6">
        <w:rPr>
          <w:lang w:val="sr-Latn-CS"/>
        </w:rPr>
        <w:t xml:space="preserve">, </w:t>
      </w:r>
      <w:r>
        <w:rPr>
          <w:lang w:val="sr-Latn-CS"/>
        </w:rPr>
        <w:t>MATRAPAZ</w:t>
      </w:r>
    </w:p>
    <w:p w14:paraId="73DF75E2" w14:textId="0E8B83F7" w:rsidR="00DE518F" w:rsidRDefault="00E1614A" w:rsidP="00E1614A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EasyCaffe – Vizija sistema,</w:t>
      </w:r>
      <w:r w:rsidRPr="00E1614A">
        <w:rPr>
          <w:lang w:val="sr-Latn-CS"/>
        </w:rPr>
        <w:t xml:space="preserve"> </w:t>
      </w:r>
      <w:r w:rsidRPr="006F61C6">
        <w:rPr>
          <w:lang w:val="sr-Latn-CS"/>
        </w:rPr>
        <w:t>V1.0</w:t>
      </w:r>
      <w:r>
        <w:rPr>
          <w:lang w:val="sr-Latn-CS"/>
        </w:rPr>
        <w:t>, 2022</w:t>
      </w:r>
      <w:r w:rsidRPr="006F61C6">
        <w:rPr>
          <w:lang w:val="sr-Latn-CS"/>
        </w:rPr>
        <w:t xml:space="preserve">, </w:t>
      </w:r>
      <w:r>
        <w:rPr>
          <w:lang w:val="sr-Latn-CS"/>
        </w:rPr>
        <w:t>MATRAPAZ</w:t>
      </w:r>
    </w:p>
    <w:p w14:paraId="2DADB341" w14:textId="77777777" w:rsidR="00206E1F" w:rsidRDefault="006E5E1D" w:rsidP="006E5E1D">
      <w:pPr>
        <w:pStyle w:val="Heading1"/>
        <w:rPr>
          <w:lang w:val="sr-Latn-CS"/>
        </w:rPr>
      </w:pPr>
      <w:bookmarkStart w:id="3" w:name="_Toc103442115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7BC2A0C6" w14:textId="0F0CDC9E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FF57D4">
        <w:rPr>
          <w:lang w:val="sr-Latn-CS"/>
        </w:rPr>
        <w:t>EasyCaffe</w:t>
      </w:r>
      <w:r w:rsidR="00E177E4">
        <w:rPr>
          <w:lang w:val="sr-Latn-CS"/>
        </w:rPr>
        <w:t xml:space="preserve"> portala prikazan je na sledećoj slici:</w:t>
      </w:r>
    </w:p>
    <w:p w14:paraId="749EB5CD" w14:textId="618B2E5D" w:rsidR="0020422A" w:rsidRDefault="002D72B1" w:rsidP="0020422A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337E7F8D" wp14:editId="58EE6985">
            <wp:extent cx="5943600" cy="279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6CA4" w14:textId="4B7F72AC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 xml:space="preserve">ažuriranje </w:t>
      </w:r>
      <w:r w:rsidR="000832C6">
        <w:rPr>
          <w:i/>
          <w:iCs/>
          <w:lang w:val="sr-Latn-CS"/>
        </w:rPr>
        <w:t>menija</w:t>
      </w:r>
      <w:r>
        <w:rPr>
          <w:lang w:val="sr-Latn-CS"/>
        </w:rPr>
        <w:t xml:space="preserve"> obuhvataju složenije radnje koje se mog</w:t>
      </w:r>
      <w:r w:rsidR="00B347E5">
        <w:rPr>
          <w:lang w:val="sr-Latn-CS"/>
        </w:rPr>
        <w:t>u</w:t>
      </w:r>
      <w:r>
        <w:rPr>
          <w:lang w:val="sr-Latn-CS"/>
        </w:rPr>
        <w:t xml:space="preserve"> </w:t>
      </w:r>
      <w:r w:rsidR="006E5E1D">
        <w:rPr>
          <w:lang w:val="sr-Latn-CS"/>
        </w:rPr>
        <w:t>dalje razložiti na pojedinačne slučajeve korišćenja.</w:t>
      </w:r>
    </w:p>
    <w:p w14:paraId="3CA18A19" w14:textId="56ADDBE9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FA2FE5">
        <w:rPr>
          <w:i/>
          <w:iCs/>
          <w:lang w:val="sr-Latn-CS"/>
        </w:rPr>
        <w:t>registraciju korisnika</w:t>
      </w:r>
      <w:r>
        <w:rPr>
          <w:lang w:val="sr-Latn-CS"/>
        </w:rPr>
        <w:t xml:space="preserve"> je prikazan na sledećoj slici:</w:t>
      </w:r>
    </w:p>
    <w:p w14:paraId="1C3BB59B" w14:textId="761A93D7" w:rsidR="00962138" w:rsidRDefault="00FA2FE5" w:rsidP="004E4574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74A6A11A" wp14:editId="0971DEC6">
            <wp:extent cx="5943600" cy="206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AA97" w14:textId="4E10AC0A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FA2FE5">
        <w:rPr>
          <w:i/>
          <w:iCs/>
          <w:lang w:val="sr-Latn-CS"/>
        </w:rPr>
        <w:t xml:space="preserve">ocenjivanje </w:t>
      </w:r>
      <w:r w:rsidR="00B347E5">
        <w:rPr>
          <w:i/>
          <w:iCs/>
          <w:lang w:val="sr-Latn-CS"/>
        </w:rPr>
        <w:t xml:space="preserve">kafica </w:t>
      </w:r>
      <w:r>
        <w:rPr>
          <w:lang w:val="sr-Latn-CS"/>
        </w:rPr>
        <w:t>je prikazan na sledećoj slici:</w:t>
      </w:r>
    </w:p>
    <w:p w14:paraId="16472DF0" w14:textId="4594552A" w:rsidR="006E5E1D" w:rsidRDefault="00B347E5" w:rsidP="004E4574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4DEFDB0C" wp14:editId="7A0C5135">
            <wp:extent cx="5943600" cy="2094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03D0" w14:textId="692C9969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482BB6">
        <w:rPr>
          <w:i/>
          <w:iCs/>
          <w:lang w:val="sr-Latn-CS"/>
        </w:rPr>
        <w:t>pregleda informacija o kaficu</w:t>
      </w:r>
      <w:r>
        <w:rPr>
          <w:lang w:val="sr-Latn-CS"/>
        </w:rPr>
        <w:t xml:space="preserve"> je prikazan na sledećoj slici:</w:t>
      </w:r>
    </w:p>
    <w:p w14:paraId="5231222C" w14:textId="39975009" w:rsidR="009458D3" w:rsidRDefault="00482BB6" w:rsidP="004E4574">
      <w:pPr>
        <w:pStyle w:val="BodyText"/>
        <w:rPr>
          <w:lang w:val="sr-Latn-CS"/>
        </w:rPr>
      </w:pPr>
      <w:r>
        <w:rPr>
          <w:noProof/>
          <w:lang w:val="sr-Latn-RS" w:eastAsia="sr-Latn-RS"/>
        </w:rPr>
        <w:drawing>
          <wp:inline distT="0" distB="0" distL="0" distR="0" wp14:anchorId="7CE64A39" wp14:editId="04830E49">
            <wp:extent cx="5943600" cy="2093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C322" w14:textId="77777777" w:rsidR="006E5E1D" w:rsidRDefault="006E5E1D" w:rsidP="006E5E1D">
      <w:pPr>
        <w:pStyle w:val="Heading1"/>
        <w:rPr>
          <w:lang w:val="sr-Latn-CS"/>
        </w:rPr>
      </w:pPr>
      <w:bookmarkStart w:id="4" w:name="_Toc103442116"/>
      <w:r>
        <w:rPr>
          <w:lang w:val="sr-Latn-CS"/>
        </w:rPr>
        <w:t>Profili korisnika</w:t>
      </w:r>
      <w:bookmarkEnd w:id="4"/>
    </w:p>
    <w:p w14:paraId="7F62BE53" w14:textId="50F9213F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FF57D4">
        <w:rPr>
          <w:lang w:val="sr-Latn-CS"/>
        </w:rPr>
        <w:t>EasyCaffe</w:t>
      </w:r>
      <w:r>
        <w:rPr>
          <w:lang w:val="sr-Latn-CS"/>
        </w:rPr>
        <w:t>:</w:t>
      </w:r>
    </w:p>
    <w:p w14:paraId="0A2C613A" w14:textId="5FA46D6A" w:rsidR="006E5E1D" w:rsidRPr="003372D3" w:rsidRDefault="00155BBC" w:rsidP="006E5E1D">
      <w:pPr>
        <w:pStyle w:val="Heading2"/>
        <w:rPr>
          <w:lang w:val="sr-Latn-CS"/>
        </w:rPr>
      </w:pPr>
      <w:bookmarkStart w:id="5" w:name="_Toc103442117"/>
      <w:r>
        <w:rPr>
          <w:lang w:val="sr-Latn-CS"/>
        </w:rPr>
        <w:t>Menadžer kafića</w:t>
      </w:r>
      <w:bookmarkEnd w:id="5"/>
    </w:p>
    <w:p w14:paraId="4B335F1A" w14:textId="77777777" w:rsidR="00155BBC" w:rsidRDefault="00155BBC" w:rsidP="00155BBC">
      <w:pPr>
        <w:ind w:left="720"/>
        <w:rPr>
          <w:lang w:val="sr-Latn-CS"/>
        </w:rPr>
      </w:pPr>
      <w:r>
        <w:rPr>
          <w:lang w:val="sr-Latn-CS"/>
        </w:rPr>
        <w:t>Menadžer kafića je zadužen za upravljanje rezervacijama, računima, narudžbinama¸održavanjem rada kafića.</w:t>
      </w:r>
    </w:p>
    <w:p w14:paraId="0CD43BB2" w14:textId="77777777" w:rsidR="00155BBC" w:rsidRDefault="00155BBC" w:rsidP="00155BBC">
      <w:pPr>
        <w:ind w:left="720"/>
        <w:rPr>
          <w:lang w:val="sr-Latn-CS"/>
        </w:rPr>
      </w:pPr>
    </w:p>
    <w:p w14:paraId="4502C792" w14:textId="77777777" w:rsidR="00155BBC" w:rsidRDefault="00155BBC" w:rsidP="00155BBC">
      <w:pPr>
        <w:pStyle w:val="BodyText"/>
        <w:rPr>
          <w:b/>
          <w:lang w:val="sr-Latn-CS"/>
        </w:rPr>
      </w:pPr>
      <w:r>
        <w:rPr>
          <w:lang w:val="sr-Latn-CS"/>
        </w:rPr>
        <w:t>Menadžer će imati pristup svim funkcijama sistema.</w:t>
      </w:r>
    </w:p>
    <w:p w14:paraId="5DBF0B26" w14:textId="1E171287" w:rsidR="00B07525" w:rsidRPr="00B07525" w:rsidRDefault="00FD05BE" w:rsidP="00B07525">
      <w:pPr>
        <w:pStyle w:val="Heading2"/>
        <w:rPr>
          <w:lang w:val="sr-Latn-CS"/>
        </w:rPr>
      </w:pPr>
      <w:bookmarkStart w:id="6" w:name="_Toc103442118"/>
      <w:r>
        <w:rPr>
          <w:lang w:val="sr-Latn-CS"/>
        </w:rPr>
        <w:t>Muš</w:t>
      </w:r>
      <w:r w:rsidR="00B07525">
        <w:rPr>
          <w:lang w:val="sr-Latn-CS"/>
        </w:rPr>
        <w:t>terija</w:t>
      </w:r>
      <w:bookmarkEnd w:id="6"/>
    </w:p>
    <w:p w14:paraId="1F86C87A" w14:textId="77777777" w:rsidR="00B07525" w:rsidRDefault="00155BBC" w:rsidP="00B07525">
      <w:pPr>
        <w:pStyle w:val="BodyText"/>
        <w:rPr>
          <w:bCs/>
          <w:lang w:val="sr-Latn-CS"/>
        </w:rPr>
      </w:pPr>
      <w:r>
        <w:rPr>
          <w:bCs/>
          <w:lang w:val="sr-Latn-CS"/>
        </w:rPr>
        <w:t>Korisnik je osoba koja ima mogućnost ostavljanja rezervacija mesta, narudžbina hrane, recenziji kafića, ima pristup meniju kafića, lokaciji kafića, osnovim informacijama kafića.</w:t>
      </w:r>
    </w:p>
    <w:p w14:paraId="5AC35AE5" w14:textId="62886E51" w:rsidR="00155BBC" w:rsidRDefault="00B07525" w:rsidP="00B07525">
      <w:pPr>
        <w:pStyle w:val="Heading2"/>
      </w:pPr>
      <w:bookmarkStart w:id="7" w:name="_Toc103442119"/>
      <w:proofErr w:type="spellStart"/>
      <w:r>
        <w:t>Korisnik</w:t>
      </w:r>
      <w:bookmarkEnd w:id="7"/>
      <w:proofErr w:type="spellEnd"/>
    </w:p>
    <w:p w14:paraId="7565EED6" w14:textId="15B39504" w:rsidR="00B07525" w:rsidRPr="00B07525" w:rsidRDefault="00B07525" w:rsidP="00B07525">
      <w:pPr>
        <w:ind w:left="720"/>
      </w:pPr>
      <w:r>
        <w:t xml:space="preserve">Bilo koji </w:t>
      </w:r>
      <w:proofErr w:type="spellStart"/>
      <w:r>
        <w:t>korisnik</w:t>
      </w:r>
      <w:proofErr w:type="spellEnd"/>
      <w:r>
        <w:t xml:space="preserve"> koji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sajtu</w:t>
      </w:r>
      <w:proofErr w:type="spellEnd"/>
      <w:r>
        <w:t xml:space="preserve"> 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prijavljen</w:t>
      </w:r>
      <w:proofErr w:type="spellEnd"/>
      <w:r w:rsidR="0094262F">
        <w:t>.</w:t>
      </w:r>
    </w:p>
    <w:p w14:paraId="73D541BD" w14:textId="77777777" w:rsidR="00397DD2" w:rsidRDefault="006E5E1D" w:rsidP="00397DD2">
      <w:pPr>
        <w:pStyle w:val="Heading1"/>
        <w:rPr>
          <w:lang w:val="sr-Latn-CS"/>
        </w:rPr>
      </w:pPr>
      <w:bookmarkStart w:id="8" w:name="_Toc103442120"/>
      <w:r>
        <w:rPr>
          <w:lang w:val="sr-Latn-CS"/>
        </w:rPr>
        <w:t>Opis slučajeva korišćenja</w:t>
      </w:r>
      <w:bookmarkEnd w:id="8"/>
    </w:p>
    <w:p w14:paraId="610F69D0" w14:textId="77777777" w:rsidR="009A3C50" w:rsidRPr="003372D3" w:rsidRDefault="009A3C50" w:rsidP="009A3C50">
      <w:pPr>
        <w:pStyle w:val="Heading2"/>
        <w:rPr>
          <w:lang w:val="sr-Latn-CS"/>
        </w:rPr>
      </w:pPr>
      <w:bookmarkStart w:id="9" w:name="_Toc103442121"/>
      <w:r>
        <w:rPr>
          <w:lang w:val="sr-Latn-CS"/>
        </w:rPr>
        <w:t>Prijavljivanje</w:t>
      </w:r>
      <w:bookmarkEnd w:id="9"/>
    </w:p>
    <w:p w14:paraId="275B31D2" w14:textId="77777777" w:rsidR="009A3C50" w:rsidRPr="007E0B43" w:rsidRDefault="009A3C50" w:rsidP="009A3C5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0931649" w14:textId="77777777" w:rsidR="009A3C50" w:rsidRDefault="009A3C50" w:rsidP="009A3C50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14:paraId="55CAD5EB" w14:textId="77777777" w:rsidR="009A3C50" w:rsidRPr="007E0B43" w:rsidRDefault="009A3C50" w:rsidP="009A3C5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17D8BAF" w14:textId="1F93258E" w:rsidR="009A3C50" w:rsidRDefault="003864AC" w:rsidP="009A3C50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Prijavljeni korisnik</w:t>
      </w:r>
    </w:p>
    <w:p w14:paraId="2864A752" w14:textId="77777777" w:rsidR="009A3C50" w:rsidRPr="007E0B43" w:rsidRDefault="009A3C50" w:rsidP="009A3C5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84EB0A1" w14:textId="77777777" w:rsidR="0049687C" w:rsidRDefault="0049687C" w:rsidP="0049687C">
      <w:pPr>
        <w:pStyle w:val="BodyText"/>
        <w:rPr>
          <w:lang w:val="sr-Latn-CS"/>
        </w:rPr>
      </w:pPr>
      <w:r>
        <w:rPr>
          <w:lang w:val="sr-Latn-CS"/>
        </w:rPr>
        <w:t>Korisnik nije prijavljen / je odjavljen sa portala.</w:t>
      </w:r>
    </w:p>
    <w:p w14:paraId="4AB72B98" w14:textId="77777777" w:rsidR="009A3C50" w:rsidRPr="007E0B43" w:rsidRDefault="009A3C50" w:rsidP="009A3C5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010503D" w14:textId="77777777" w:rsidR="009A3C50" w:rsidRPr="00CF2AB8" w:rsidRDefault="009A3C50" w:rsidP="009A3C5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portala.</w:t>
      </w:r>
    </w:p>
    <w:p w14:paraId="3CE33530" w14:textId="77777777" w:rsidR="009A3C50" w:rsidRPr="00CF2AB8" w:rsidRDefault="009A3C50" w:rsidP="009A3C50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737C442E" w14:textId="77777777" w:rsidR="009A3C50" w:rsidRPr="00CF2AB8" w:rsidRDefault="009A3C50" w:rsidP="009A3C5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01509F70" w14:textId="77777777" w:rsidR="009A3C50" w:rsidRPr="00CF2AB8" w:rsidRDefault="009A3C50" w:rsidP="009A3C50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0D012F95" w14:textId="6E69969A" w:rsidR="009A3C50" w:rsidRPr="00CF2AB8" w:rsidRDefault="00067F3D" w:rsidP="009A3C5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ID korisnika se cuva kao cookie.</w:t>
      </w:r>
    </w:p>
    <w:p w14:paraId="2E09970D" w14:textId="5EFE9A70" w:rsidR="00B07525" w:rsidRPr="00B07525" w:rsidRDefault="009A3C50" w:rsidP="00B07525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 xml:space="preserve">Osvežava se polazna stranica sa </w:t>
      </w:r>
      <w:r w:rsidR="00067F3D">
        <w:rPr>
          <w:lang w:val="sr-Latn-CS"/>
        </w:rPr>
        <w:t>sacuvanim Id-om korisnika u obliku cookie-ja</w:t>
      </w:r>
      <w:r w:rsidRPr="00CF2AB8">
        <w:rPr>
          <w:lang w:val="sr-Latn-CS"/>
        </w:rPr>
        <w:t>.</w:t>
      </w:r>
    </w:p>
    <w:p w14:paraId="50912918" w14:textId="77777777" w:rsidR="009A3C50" w:rsidRPr="007E0B43" w:rsidRDefault="009A3C50" w:rsidP="009A3C5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BE25964" w14:textId="77777777" w:rsidR="009A3C50" w:rsidRDefault="009A3C50" w:rsidP="009A3C50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658C52F4" w14:textId="77777777" w:rsidR="009A3C50" w:rsidRPr="007E0B43" w:rsidRDefault="009A3C50" w:rsidP="009A3C5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3573DC5" w14:textId="77777777" w:rsidR="009A3C50" w:rsidRPr="00CF2AB8" w:rsidRDefault="009A3C50" w:rsidP="009A3C50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portal i ima pristup specifičnim opcijama u skladu sa svojim privilegijama.</w:t>
      </w:r>
    </w:p>
    <w:p w14:paraId="54E99451" w14:textId="49DD694A" w:rsidR="009A3C50" w:rsidRDefault="009A3C50" w:rsidP="009A3C5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6EDC320D" w14:textId="0CB45756" w:rsidR="00A41FF5" w:rsidRDefault="00A41FF5" w:rsidP="009A3C50">
      <w:pPr>
        <w:pStyle w:val="BodyText"/>
        <w:keepNext/>
        <w:rPr>
          <w:b/>
          <w:bCs/>
          <w:lang w:val="sr-Latn-CS"/>
        </w:rPr>
      </w:pPr>
      <w:r>
        <w:rPr>
          <w:b/>
          <w:bCs/>
          <w:noProof/>
          <w:lang w:val="sr-Latn-RS" w:eastAsia="sr-Latn-RS"/>
        </w:rPr>
        <w:drawing>
          <wp:inline distT="0" distB="0" distL="0" distR="0" wp14:anchorId="7D8726DA" wp14:editId="44EA6445">
            <wp:extent cx="5342858" cy="6523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6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1B6C" w14:textId="77777777" w:rsidR="00802D41" w:rsidRPr="003372D3" w:rsidRDefault="00802D41" w:rsidP="00802D41">
      <w:pPr>
        <w:pStyle w:val="Heading2"/>
        <w:rPr>
          <w:lang w:val="sr-Latn-CS"/>
        </w:rPr>
      </w:pPr>
      <w:bookmarkStart w:id="10" w:name="_Toc103442122"/>
      <w:r>
        <w:rPr>
          <w:lang w:val="sr-Latn-CS"/>
        </w:rPr>
        <w:t>Pregled osnovnih podataka o kafiću</w:t>
      </w:r>
      <w:bookmarkEnd w:id="10"/>
    </w:p>
    <w:p w14:paraId="1EEAC33F" w14:textId="77777777" w:rsidR="00802D41" w:rsidRPr="007E0B43" w:rsidRDefault="00802D41" w:rsidP="00802D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F510687" w14:textId="77777777" w:rsidR="00802D41" w:rsidRDefault="00802D41" w:rsidP="00802D41">
      <w:pPr>
        <w:pStyle w:val="BodyText"/>
        <w:rPr>
          <w:lang w:val="sr-Latn-CS"/>
        </w:rPr>
      </w:pPr>
      <w:r>
        <w:rPr>
          <w:lang w:val="sr-Latn-CS"/>
        </w:rPr>
        <w:t>Prikaz stranice portala sa osnovnim podacima o kafiću.</w:t>
      </w:r>
    </w:p>
    <w:p w14:paraId="52743D30" w14:textId="77777777" w:rsidR="00802D41" w:rsidRPr="007E0B43" w:rsidRDefault="00802D41" w:rsidP="00802D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05C339A" w14:textId="0F84B866" w:rsidR="00802D41" w:rsidRPr="00155BBC" w:rsidRDefault="00802D41" w:rsidP="00802D41">
      <w:pPr>
        <w:pStyle w:val="BodyText"/>
        <w:ind w:left="0"/>
        <w:rPr>
          <w:lang w:val="sr-Latn-RS"/>
        </w:rPr>
      </w:pPr>
      <w:r>
        <w:rPr>
          <w:lang w:val="sr-Latn-CS"/>
        </w:rPr>
        <w:tab/>
        <w:t>Korisnik,  Mušterija, Mena</w:t>
      </w:r>
      <w:r>
        <w:rPr>
          <w:lang w:val="sr-Latn-RS"/>
        </w:rPr>
        <w:t>džer kafića</w:t>
      </w:r>
    </w:p>
    <w:p w14:paraId="7C347AA0" w14:textId="77777777" w:rsidR="00802D41" w:rsidRPr="007E0B43" w:rsidRDefault="00802D41" w:rsidP="00802D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4514A9C" w14:textId="77777777" w:rsidR="00802D41" w:rsidRDefault="00802D41" w:rsidP="00802D4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DA7E72A" w14:textId="77777777" w:rsidR="00802D41" w:rsidRPr="007E0B43" w:rsidRDefault="00802D41" w:rsidP="00802D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CC62493" w14:textId="605A3107" w:rsidR="00802D41" w:rsidRDefault="00067F3D" w:rsidP="00802D41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Inicijalno se odmah ucitava stranica sa osnovnim informacijama o kaficu.</w:t>
      </w:r>
    </w:p>
    <w:p w14:paraId="587611DD" w14:textId="77777777" w:rsidR="00802D41" w:rsidRPr="007E0B43" w:rsidRDefault="00802D41" w:rsidP="00802D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4982BDE" w14:textId="77777777" w:rsidR="00802D41" w:rsidRDefault="00802D41" w:rsidP="00802D4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D7C2A9" w14:textId="77777777" w:rsidR="00802D41" w:rsidRPr="007E0B43" w:rsidRDefault="00802D41" w:rsidP="00802D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C538D29" w14:textId="77777777" w:rsidR="00802D41" w:rsidRDefault="00802D41" w:rsidP="00802D41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302AD642" w14:textId="29CD7C02" w:rsidR="00786068" w:rsidRPr="003372D3" w:rsidRDefault="00786068" w:rsidP="00786068">
      <w:pPr>
        <w:pStyle w:val="Heading2"/>
        <w:rPr>
          <w:lang w:val="sr-Latn-CS"/>
        </w:rPr>
      </w:pPr>
      <w:bookmarkStart w:id="11" w:name="_Toc103442123"/>
      <w:r>
        <w:rPr>
          <w:lang w:val="sr-Latn-CS"/>
        </w:rPr>
        <w:t xml:space="preserve">Pregled </w:t>
      </w:r>
      <w:r w:rsidR="002E3428">
        <w:rPr>
          <w:lang w:val="sr-Latn-CS"/>
        </w:rPr>
        <w:t>galerije slika kafića</w:t>
      </w:r>
      <w:bookmarkEnd w:id="11"/>
    </w:p>
    <w:p w14:paraId="766A5D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982479E" w14:textId="6E833605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</w:t>
      </w:r>
      <w:r w:rsidR="002E3428">
        <w:rPr>
          <w:lang w:val="sr-Latn-CS"/>
        </w:rPr>
        <w:t>slika kafića</w:t>
      </w:r>
      <w:r>
        <w:rPr>
          <w:lang w:val="sr-Latn-CS"/>
        </w:rPr>
        <w:t>.</w:t>
      </w:r>
    </w:p>
    <w:p w14:paraId="460279C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06556E4" w14:textId="4AC30A8C" w:rsidR="0049687C" w:rsidRPr="00155BBC" w:rsidRDefault="0049687C" w:rsidP="0049687C">
      <w:pPr>
        <w:pStyle w:val="BodyText"/>
        <w:ind w:left="0"/>
        <w:rPr>
          <w:lang w:val="sr-Latn-RS"/>
        </w:rPr>
      </w:pPr>
      <w:r>
        <w:rPr>
          <w:lang w:val="sr-Latn-CS"/>
        </w:rPr>
        <w:t xml:space="preserve">               Korisnik,  Mušterija, Mena</w:t>
      </w:r>
      <w:r>
        <w:rPr>
          <w:lang w:val="sr-Latn-RS"/>
        </w:rPr>
        <w:t>džer kafića</w:t>
      </w:r>
    </w:p>
    <w:p w14:paraId="021B8E0B" w14:textId="507C3C30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624E9D9" w14:textId="1A260177" w:rsidR="007E0B43" w:rsidRDefault="002E3428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012C305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746F915" w14:textId="5D68417D"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</w:t>
      </w:r>
      <w:r w:rsidR="002E3428">
        <w:rPr>
          <w:lang w:val="sr-Latn-CS"/>
        </w:rPr>
        <w:t>za prikaz galerije slika</w:t>
      </w:r>
    </w:p>
    <w:p w14:paraId="18CE6A0F" w14:textId="78149E6A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2E3428">
        <w:rPr>
          <w:lang w:val="sr-Latn-CS"/>
        </w:rPr>
        <w:t>sa slikama iz kafića</w:t>
      </w:r>
    </w:p>
    <w:p w14:paraId="41C76EB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AF05471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0E433F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DA96391" w14:textId="1D706940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2E3428">
        <w:rPr>
          <w:lang w:val="sr-Latn-CS"/>
        </w:rPr>
        <w:t>galerijom slika iz kafića</w:t>
      </w:r>
      <w:r>
        <w:rPr>
          <w:lang w:val="sr-Latn-CS"/>
        </w:rPr>
        <w:t>.</w:t>
      </w:r>
    </w:p>
    <w:p w14:paraId="065D824D" w14:textId="36270029" w:rsidR="00786068" w:rsidRPr="003372D3" w:rsidRDefault="00786068" w:rsidP="00786068">
      <w:pPr>
        <w:pStyle w:val="Heading2"/>
        <w:rPr>
          <w:lang w:val="sr-Latn-CS"/>
        </w:rPr>
      </w:pPr>
      <w:bookmarkStart w:id="12" w:name="_Toc103442124"/>
      <w:r>
        <w:rPr>
          <w:lang w:val="sr-Latn-CS"/>
        </w:rPr>
        <w:t xml:space="preserve">Pregled </w:t>
      </w:r>
      <w:r w:rsidR="002E3428">
        <w:rPr>
          <w:lang w:val="sr-Latn-CS"/>
        </w:rPr>
        <w:t>menija</w:t>
      </w:r>
      <w:bookmarkEnd w:id="12"/>
    </w:p>
    <w:p w14:paraId="4C5C88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4EEAAF7" w14:textId="7314A884"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2E3428">
        <w:rPr>
          <w:lang w:val="sr-Latn-CS"/>
        </w:rPr>
        <w:t xml:space="preserve"> stranice sa </w:t>
      </w:r>
      <w:r w:rsidR="00067F3D">
        <w:rPr>
          <w:lang w:val="sr-Latn-CS"/>
        </w:rPr>
        <w:t xml:space="preserve">imenom, opisom i cenom </w:t>
      </w:r>
      <w:r w:rsidR="002E3428">
        <w:rPr>
          <w:lang w:val="sr-Latn-CS"/>
        </w:rPr>
        <w:t>hrane i pića</w:t>
      </w:r>
      <w:r w:rsidR="00067F3D">
        <w:rPr>
          <w:lang w:val="sr-Latn-CS"/>
        </w:rPr>
        <w:t xml:space="preserve"> iz ponude kafica</w:t>
      </w:r>
      <w:r>
        <w:rPr>
          <w:lang w:val="sr-Latn-CS"/>
        </w:rPr>
        <w:t>.</w:t>
      </w:r>
    </w:p>
    <w:p w14:paraId="23218C3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E99761F" w14:textId="2A2CB63F" w:rsidR="002E3428" w:rsidRDefault="00A45903" w:rsidP="002E3428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Bilo koji korisnik</w:t>
      </w:r>
    </w:p>
    <w:p w14:paraId="0300E8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EC9523" w14:textId="4FF6A445" w:rsidR="007E0B43" w:rsidRDefault="002E3428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132245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4D89050" w14:textId="22E94241"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2E3428">
        <w:rPr>
          <w:lang w:val="sr-Latn-CS"/>
        </w:rPr>
        <w:t>menija</w:t>
      </w:r>
      <w:r>
        <w:rPr>
          <w:lang w:val="sr-Latn-CS"/>
        </w:rPr>
        <w:t>.</w:t>
      </w:r>
    </w:p>
    <w:p w14:paraId="23250DF4" w14:textId="1D0B9BC1"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067F3D">
        <w:rPr>
          <w:lang w:val="sr-Latn-CS"/>
        </w:rPr>
        <w:t>deo stranice sa menijem</w:t>
      </w:r>
      <w:r>
        <w:rPr>
          <w:lang w:val="sr-Latn-CS"/>
        </w:rPr>
        <w:t>.</w:t>
      </w:r>
    </w:p>
    <w:p w14:paraId="5F9508A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379E5A7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66C229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1D77DC7D" w14:textId="37153265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2E3428">
        <w:rPr>
          <w:lang w:val="sr-Latn-CS"/>
        </w:rPr>
        <w:t>sa listom jela i pića koji su u ponudi</w:t>
      </w:r>
      <w:r>
        <w:rPr>
          <w:lang w:val="sr-Latn-CS"/>
        </w:rPr>
        <w:t>.</w:t>
      </w:r>
    </w:p>
    <w:p w14:paraId="1A5274E3" w14:textId="50085827" w:rsidR="00786068" w:rsidRPr="003372D3" w:rsidRDefault="002E3428" w:rsidP="00786068">
      <w:pPr>
        <w:pStyle w:val="Heading2"/>
        <w:rPr>
          <w:lang w:val="sr-Latn-CS"/>
        </w:rPr>
      </w:pPr>
      <w:bookmarkStart w:id="13" w:name="_Toc103442125"/>
      <w:r>
        <w:rPr>
          <w:lang w:val="sr-Latn-CS"/>
        </w:rPr>
        <w:t>Izmena menija</w:t>
      </w:r>
      <w:bookmarkEnd w:id="13"/>
    </w:p>
    <w:p w14:paraId="685AFB4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566082B" w14:textId="3FFC1527" w:rsidR="007E0B43" w:rsidRDefault="002E3428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za dodavanje i brisanje stavki </w:t>
      </w:r>
      <w:r w:rsidR="0049687C">
        <w:rPr>
          <w:lang w:val="sr-Latn-CS"/>
        </w:rPr>
        <w:t>iz</w:t>
      </w:r>
      <w:r>
        <w:rPr>
          <w:lang w:val="sr-Latn-CS"/>
        </w:rPr>
        <w:t xml:space="preserve"> menija.</w:t>
      </w:r>
    </w:p>
    <w:p w14:paraId="365410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205C410" w14:textId="4B6E8013" w:rsidR="007E0B43" w:rsidRDefault="002E3428" w:rsidP="007E0B43">
      <w:pPr>
        <w:pStyle w:val="BodyText"/>
        <w:rPr>
          <w:lang w:val="sr-Latn-CS"/>
        </w:rPr>
      </w:pPr>
      <w:r>
        <w:rPr>
          <w:lang w:val="sr-Latn-CS"/>
        </w:rPr>
        <w:t>Menadžer kafića</w:t>
      </w:r>
    </w:p>
    <w:p w14:paraId="423F7DB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C5CE03" w14:textId="44C44718" w:rsidR="007E0B43" w:rsidRDefault="00BA0FBD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6C6144">
        <w:rPr>
          <w:lang w:val="sr-Latn-CS"/>
        </w:rPr>
        <w:t xml:space="preserve"> je  prijavljen na nalog </w:t>
      </w:r>
      <w:r w:rsidR="002E3428">
        <w:rPr>
          <w:lang w:val="sr-Latn-CS"/>
        </w:rPr>
        <w:t>sa administrativnim privilegijama</w:t>
      </w:r>
      <w:r w:rsidR="0049687C">
        <w:rPr>
          <w:lang w:val="sr-Latn-CS"/>
        </w:rPr>
        <w:t>.</w:t>
      </w:r>
    </w:p>
    <w:p w14:paraId="777D13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45BF109" w14:textId="172F8C13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D2743A">
        <w:rPr>
          <w:lang w:val="sr-Latn-CS"/>
        </w:rPr>
        <w:t>menija</w:t>
      </w:r>
      <w:r>
        <w:rPr>
          <w:lang w:val="sr-Latn-CS"/>
        </w:rPr>
        <w:t>.</w:t>
      </w:r>
    </w:p>
    <w:p w14:paraId="263AA6A3" w14:textId="49C4E1E6" w:rsidR="00F93061" w:rsidRDefault="00D2743A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Bira dugme </w:t>
      </w:r>
      <w:r w:rsidR="00B237CF">
        <w:rPr>
          <w:lang w:val="sr-Latn-CS"/>
        </w:rPr>
        <w:t>„I</w:t>
      </w:r>
      <w:r>
        <w:rPr>
          <w:lang w:val="sr-Latn-CS"/>
        </w:rPr>
        <w:t>zmeni</w:t>
      </w:r>
      <w:r w:rsidR="00B237CF">
        <w:rPr>
          <w:lang w:val="sr-Latn-CS"/>
        </w:rPr>
        <w:t>“</w:t>
      </w:r>
      <w:r w:rsidR="00F93061">
        <w:rPr>
          <w:lang w:val="sr-Latn-CS"/>
        </w:rPr>
        <w:t>.</w:t>
      </w:r>
    </w:p>
    <w:p w14:paraId="33176FD1" w14:textId="30366C2F" w:rsidR="00F93061" w:rsidRDefault="00D2743A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Koristi dugme </w:t>
      </w:r>
      <w:r w:rsidR="00B237CF">
        <w:rPr>
          <w:lang w:val="sr-Latn-CS"/>
        </w:rPr>
        <w:t>„O</w:t>
      </w:r>
      <w:r>
        <w:rPr>
          <w:lang w:val="sr-Latn-CS"/>
        </w:rPr>
        <w:t>briši</w:t>
      </w:r>
      <w:r w:rsidR="00B237CF">
        <w:rPr>
          <w:lang w:val="sr-Latn-CS"/>
        </w:rPr>
        <w:t>“</w:t>
      </w:r>
      <w:r>
        <w:rPr>
          <w:lang w:val="sr-Latn-CS"/>
        </w:rPr>
        <w:t xml:space="preserve"> ili </w:t>
      </w:r>
      <w:r w:rsidR="00B237CF">
        <w:rPr>
          <w:lang w:val="sr-Latn-CS"/>
        </w:rPr>
        <w:t>„D</w:t>
      </w:r>
      <w:r>
        <w:rPr>
          <w:lang w:val="sr-Latn-CS"/>
        </w:rPr>
        <w:t>odaj</w:t>
      </w:r>
      <w:r w:rsidR="00B237CF">
        <w:rPr>
          <w:lang w:val="sr-Latn-CS"/>
        </w:rPr>
        <w:t>“</w:t>
      </w:r>
      <w:r>
        <w:rPr>
          <w:lang w:val="sr-Latn-CS"/>
        </w:rPr>
        <w:t xml:space="preserve"> za izvršenje zahteva</w:t>
      </w:r>
      <w:r w:rsidR="00F93061">
        <w:rPr>
          <w:lang w:val="sr-Latn-CS"/>
        </w:rPr>
        <w:t>.</w:t>
      </w:r>
    </w:p>
    <w:p w14:paraId="4122573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D786019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E0B82B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AA35677" w14:textId="0331BDA2"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D2743A">
        <w:rPr>
          <w:lang w:val="sr-Latn-CS"/>
        </w:rPr>
        <w:t>novim stanjem menija</w:t>
      </w:r>
      <w:r>
        <w:rPr>
          <w:lang w:val="sr-Latn-CS"/>
        </w:rPr>
        <w:t>.</w:t>
      </w:r>
    </w:p>
    <w:p w14:paraId="7738E9EB" w14:textId="1FC5A60A" w:rsidR="00786068" w:rsidRPr="003372D3" w:rsidRDefault="00E90F18" w:rsidP="00786068">
      <w:pPr>
        <w:pStyle w:val="Heading2"/>
        <w:rPr>
          <w:lang w:val="sr-Latn-CS"/>
        </w:rPr>
      </w:pPr>
      <w:bookmarkStart w:id="14" w:name="_Toc103442126"/>
      <w:r>
        <w:rPr>
          <w:lang w:val="sr-Latn-CS"/>
        </w:rPr>
        <w:t xml:space="preserve">Samo </w:t>
      </w:r>
      <w:r w:rsidR="005D5B4F">
        <w:rPr>
          <w:lang w:val="sr-Latn-CS"/>
        </w:rPr>
        <w:t>R</w:t>
      </w:r>
      <w:r>
        <w:rPr>
          <w:lang w:val="sr-Latn-CS"/>
        </w:rPr>
        <w:t>ezervacija stola</w:t>
      </w:r>
      <w:bookmarkEnd w:id="14"/>
    </w:p>
    <w:p w14:paraId="5D72E2A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310A093" w14:textId="117BBA90" w:rsidR="009077C3" w:rsidRDefault="005D5B4F" w:rsidP="002C12A7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Rezervacija stola </w:t>
      </w:r>
    </w:p>
    <w:p w14:paraId="56D0C46F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20CC2E6" w14:textId="76E46604" w:rsidR="00DD4C2E" w:rsidRDefault="00A41FF5" w:rsidP="00DD4C2E">
      <w:pPr>
        <w:pStyle w:val="BodyText"/>
        <w:rPr>
          <w:lang w:val="sr-Latn-CS"/>
        </w:rPr>
      </w:pPr>
      <w:r>
        <w:rPr>
          <w:lang w:val="sr-Latn-CS"/>
        </w:rPr>
        <w:t>Mušterija</w:t>
      </w:r>
    </w:p>
    <w:p w14:paraId="5E9DAC9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F34884" w14:textId="6078871E" w:rsidR="00DD4C2E" w:rsidRDefault="00A41FF5" w:rsidP="00DD4C2E">
      <w:pPr>
        <w:pStyle w:val="BodyText"/>
        <w:rPr>
          <w:lang w:val="sr-Latn-CS"/>
        </w:rPr>
      </w:pPr>
      <w:r>
        <w:rPr>
          <w:lang w:val="sr-Latn-CS"/>
        </w:rPr>
        <w:t>Korisnik prijavljen</w:t>
      </w:r>
    </w:p>
    <w:p w14:paraId="01F6EE63" w14:textId="7923EE0E" w:rsidR="00A41FF5" w:rsidRPr="007E0B43" w:rsidRDefault="00DD4C2E" w:rsidP="00A41FF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3D2CF43" w14:textId="0F680018" w:rsidR="005D5B4F" w:rsidRDefault="005D5B4F" w:rsidP="005D5B4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067F3D">
        <w:rPr>
          <w:lang w:val="sr-Latn-CS"/>
        </w:rPr>
        <w:t>bira opciju za izbor stola ili lista stranicu do tog dela.</w:t>
      </w:r>
    </w:p>
    <w:p w14:paraId="296635C0" w14:textId="23D844A2" w:rsidR="005D5B4F" w:rsidRDefault="005D5B4F" w:rsidP="005D5B4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Bira za koliko osoba mu je potreban sto</w:t>
      </w:r>
      <w:r w:rsidR="00067F3D">
        <w:rPr>
          <w:lang w:val="sr-Latn-CS"/>
        </w:rPr>
        <w:t>.</w:t>
      </w:r>
    </w:p>
    <w:p w14:paraId="5128DC9E" w14:textId="2C2EFF88" w:rsidR="005D5B4F" w:rsidRDefault="005D5B4F" w:rsidP="005D5B4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Klikom na „</w:t>
      </w:r>
      <w:r w:rsidR="00E83FF8">
        <w:rPr>
          <w:lang w:val="sr-Latn-CS"/>
        </w:rPr>
        <w:t>Dodaj u k</w:t>
      </w:r>
      <w:r w:rsidR="001A77D3">
        <w:rPr>
          <w:lang w:val="sr-Latn-CS"/>
        </w:rPr>
        <w:t>orp</w:t>
      </w:r>
      <w:r w:rsidR="00E83FF8">
        <w:rPr>
          <w:lang w:val="sr-Latn-CS"/>
        </w:rPr>
        <w:t>u</w:t>
      </w:r>
      <w:r>
        <w:rPr>
          <w:lang w:val="sr-Latn-CS"/>
        </w:rPr>
        <w:t xml:space="preserve">“ prikazuje se </w:t>
      </w:r>
      <w:r w:rsidR="001A77D3">
        <w:rPr>
          <w:lang w:val="sr-Latn-CS"/>
        </w:rPr>
        <w:t>odabrani sto</w:t>
      </w:r>
      <w:r>
        <w:rPr>
          <w:lang w:val="sr-Latn-CS"/>
        </w:rPr>
        <w:t>.</w:t>
      </w:r>
    </w:p>
    <w:p w14:paraId="27A47962" w14:textId="3B0E788C" w:rsidR="005D5B4F" w:rsidRPr="00A1178E" w:rsidRDefault="005D5B4F" w:rsidP="005D5B4F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Klikom na dugme „Poruči“ </w:t>
      </w:r>
      <w:r w:rsidR="00E83FF8">
        <w:rPr>
          <w:lang w:val="sr-Latn-CS"/>
        </w:rPr>
        <w:t xml:space="preserve">iz prikaza korpe </w:t>
      </w:r>
      <w:r>
        <w:rPr>
          <w:lang w:val="sr-Latn-CS"/>
        </w:rPr>
        <w:t>završava se proces rezervacije</w:t>
      </w:r>
    </w:p>
    <w:p w14:paraId="2BFB6872" w14:textId="05E2C007" w:rsidR="00DD4C2E" w:rsidRPr="007E0B43" w:rsidRDefault="00DD4C2E" w:rsidP="005D5B4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6E2B7C7" w14:textId="40BF7833" w:rsidR="00DD4C2E" w:rsidRDefault="00FE0F43" w:rsidP="00DD4C2E">
      <w:pPr>
        <w:pStyle w:val="BodyText"/>
        <w:rPr>
          <w:lang w:val="sr-Latn-CS"/>
        </w:rPr>
      </w:pPr>
      <w:r>
        <w:rPr>
          <w:lang w:val="sr-Latn-CS"/>
        </w:rPr>
        <w:t xml:space="preserve">Nema slobodnih mesta za rezervaciju. Korisnik </w:t>
      </w:r>
      <w:r w:rsidR="005D5B4F">
        <w:rPr>
          <w:lang w:val="sr-Latn-CS"/>
        </w:rPr>
        <w:t>dobija obaveštenje da nema slobodnih stolova</w:t>
      </w:r>
      <w:r>
        <w:rPr>
          <w:lang w:val="sr-Latn-CS"/>
        </w:rPr>
        <w:t>.</w:t>
      </w:r>
    </w:p>
    <w:p w14:paraId="22B1296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18D5126" w14:textId="48BE1BCC" w:rsidR="00DD4C2E" w:rsidRDefault="001A77D3" w:rsidP="00DD4C2E">
      <w:pPr>
        <w:pStyle w:val="BodyText"/>
        <w:rPr>
          <w:lang w:val="sr-Latn-CS"/>
        </w:rPr>
      </w:pPr>
      <w:r>
        <w:rPr>
          <w:lang w:val="sr-Latn-CS"/>
        </w:rPr>
        <w:t>Korpa se prazni.</w:t>
      </w:r>
    </w:p>
    <w:p w14:paraId="256EC94A" w14:textId="0A81C1B7" w:rsidR="00786068" w:rsidRPr="003372D3" w:rsidRDefault="00005527" w:rsidP="00785A86">
      <w:pPr>
        <w:pStyle w:val="Heading2"/>
        <w:rPr>
          <w:lang w:val="sr-Latn-CS"/>
        </w:rPr>
      </w:pPr>
      <w:bookmarkStart w:id="15" w:name="_Toc103442127"/>
      <w:r>
        <w:rPr>
          <w:lang w:val="sr-Latn-CS"/>
        </w:rPr>
        <w:t>Naručivanje hrane za poneti</w:t>
      </w:r>
      <w:bookmarkEnd w:id="15"/>
    </w:p>
    <w:p w14:paraId="262CF55A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5CD3807" w14:textId="2EF14BA5" w:rsidR="007E0B43" w:rsidRDefault="00005527" w:rsidP="007E0B43">
      <w:pPr>
        <w:pStyle w:val="BodyText"/>
        <w:rPr>
          <w:lang w:val="sr-Latn-CS"/>
        </w:rPr>
      </w:pPr>
      <w:r>
        <w:rPr>
          <w:lang w:val="sr-Latn-CS"/>
        </w:rPr>
        <w:lastRenderedPageBreak/>
        <w:t>Omogućava korisniku naručivanje hrane za poneti.</w:t>
      </w:r>
    </w:p>
    <w:p w14:paraId="4CEB3A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73C7D6A" w14:textId="102255E1" w:rsidR="007E0B43" w:rsidRDefault="00FE0F43" w:rsidP="007E0B43">
      <w:pPr>
        <w:pStyle w:val="BodyText"/>
        <w:rPr>
          <w:lang w:val="sr-Latn-CS"/>
        </w:rPr>
      </w:pPr>
      <w:r>
        <w:rPr>
          <w:lang w:val="sr-Latn-CS"/>
        </w:rPr>
        <w:t>Mušterije</w:t>
      </w:r>
    </w:p>
    <w:p w14:paraId="66A43C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A091F8" w14:textId="6D51B81A" w:rsidR="007E0B43" w:rsidRDefault="00FE0F43" w:rsidP="007E0B43">
      <w:pPr>
        <w:pStyle w:val="BodyText"/>
        <w:rPr>
          <w:lang w:val="sr-Latn-CS"/>
        </w:rPr>
      </w:pPr>
      <w:r>
        <w:rPr>
          <w:lang w:val="sr-Latn-CS"/>
        </w:rPr>
        <w:t>Prijavljen korisnički nalog</w:t>
      </w:r>
    </w:p>
    <w:p w14:paraId="3C0CA95E" w14:textId="10C099EB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65E0510" w14:textId="7BBF1E66" w:rsidR="00005527" w:rsidRDefault="00005527" w:rsidP="00005527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karticu „Meni“</w:t>
      </w:r>
    </w:p>
    <w:p w14:paraId="6BFF750B" w14:textId="5EEBAA50" w:rsidR="009D679E" w:rsidRDefault="00005527" w:rsidP="00005527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Klikom na </w:t>
      </w:r>
      <w:r w:rsidR="001A77D3">
        <w:rPr>
          <w:lang w:val="sr-Latn-CS"/>
        </w:rPr>
        <w:t>dugme „Dodaj u korpu“ sa cije leve strane se i nalazi opcija za izbor kolicine date stavke menija koju zeli da doda.</w:t>
      </w:r>
    </w:p>
    <w:p w14:paraId="70E03E6F" w14:textId="5384EF94" w:rsidR="00A1178E" w:rsidRPr="00005527" w:rsidRDefault="00A1178E" w:rsidP="00005527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Klikom na „</w:t>
      </w:r>
      <w:r w:rsidR="001A77D3">
        <w:rPr>
          <w:lang w:val="sr-Latn-CS"/>
        </w:rPr>
        <w:t>Korpa</w:t>
      </w:r>
      <w:r>
        <w:rPr>
          <w:lang w:val="sr-Latn-CS"/>
        </w:rPr>
        <w:t>“ prikazuje se lista narudžbina.</w:t>
      </w:r>
    </w:p>
    <w:p w14:paraId="2D70EB30" w14:textId="508D436C" w:rsidR="00A1178E" w:rsidRPr="00A1178E" w:rsidRDefault="00A1178E" w:rsidP="00005527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Klikom na dugme „</w:t>
      </w:r>
      <w:r w:rsidR="00005527">
        <w:rPr>
          <w:lang w:val="sr-Latn-CS"/>
        </w:rPr>
        <w:t>Poruči</w:t>
      </w:r>
      <w:r>
        <w:rPr>
          <w:lang w:val="sr-Latn-CS"/>
        </w:rPr>
        <w:t xml:space="preserve">“ </w:t>
      </w:r>
      <w:r w:rsidR="00E83FF8">
        <w:rPr>
          <w:lang w:val="sr-Latn-CS"/>
        </w:rPr>
        <w:t xml:space="preserve">iz prikaza korpe </w:t>
      </w:r>
      <w:r>
        <w:rPr>
          <w:lang w:val="sr-Latn-CS"/>
        </w:rPr>
        <w:t xml:space="preserve">završava </w:t>
      </w:r>
      <w:r w:rsidR="0049687C">
        <w:rPr>
          <w:lang w:val="sr-Latn-CS"/>
        </w:rPr>
        <w:t xml:space="preserve">se </w:t>
      </w:r>
      <w:r>
        <w:rPr>
          <w:lang w:val="sr-Latn-CS"/>
        </w:rPr>
        <w:t>proce</w:t>
      </w:r>
      <w:r w:rsidR="0049687C">
        <w:rPr>
          <w:lang w:val="sr-Latn-CS"/>
        </w:rPr>
        <w:t>s</w:t>
      </w:r>
      <w:r>
        <w:rPr>
          <w:lang w:val="sr-Latn-CS"/>
        </w:rPr>
        <w:t xml:space="preserve"> naručivanja</w:t>
      </w:r>
      <w:r w:rsidR="00005527">
        <w:rPr>
          <w:lang w:val="sr-Latn-CS"/>
        </w:rPr>
        <w:t>.</w:t>
      </w:r>
    </w:p>
    <w:p w14:paraId="2888C3C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6CA9509" w14:textId="77777777" w:rsidR="0016144A" w:rsidRDefault="0016144A" w:rsidP="002C12A7">
      <w:pPr>
        <w:pStyle w:val="BodyText"/>
        <w:keepNext/>
        <w:rPr>
          <w:lang w:val="sr-Latn-CS"/>
        </w:rPr>
      </w:pPr>
      <w:r>
        <w:rPr>
          <w:lang w:val="sr-Latn-CS"/>
        </w:rPr>
        <w:t>Izabrane stavke iz menija nema na stanju.</w:t>
      </w:r>
    </w:p>
    <w:p w14:paraId="2824E0B8" w14:textId="34C466D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9CDAFFD" w14:textId="78C3DFB7" w:rsidR="007E0B43" w:rsidRDefault="00FE0F43" w:rsidP="00C549E0">
      <w:pPr>
        <w:pStyle w:val="BodyText"/>
        <w:rPr>
          <w:lang w:val="sr-Latn-CS"/>
        </w:rPr>
      </w:pPr>
      <w:r>
        <w:rPr>
          <w:lang w:val="sr-Latn-CS"/>
        </w:rPr>
        <w:t>Tekuća stranica je stranica sa prikazom menija</w:t>
      </w:r>
      <w:r w:rsidR="007E0B43">
        <w:rPr>
          <w:lang w:val="sr-Latn-CS"/>
        </w:rPr>
        <w:t>.</w:t>
      </w:r>
    </w:p>
    <w:p w14:paraId="52E538C7" w14:textId="0849C79E" w:rsidR="00786068" w:rsidRPr="003372D3" w:rsidRDefault="005D5B4F" w:rsidP="00786068">
      <w:pPr>
        <w:pStyle w:val="Heading2"/>
        <w:rPr>
          <w:lang w:val="sr-Latn-CS"/>
        </w:rPr>
      </w:pPr>
      <w:bookmarkStart w:id="16" w:name="_Toc103442128"/>
      <w:r>
        <w:rPr>
          <w:lang w:val="sr-Latn-CS"/>
        </w:rPr>
        <w:t>Rezervacija i naručivanje</w:t>
      </w:r>
      <w:bookmarkEnd w:id="16"/>
    </w:p>
    <w:p w14:paraId="3EC00927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82BF55B" w14:textId="73837D96" w:rsidR="007E0B43" w:rsidRDefault="00005527" w:rsidP="007E0B43">
      <w:pPr>
        <w:pStyle w:val="BodyText"/>
        <w:rPr>
          <w:lang w:val="sr-Latn-CS"/>
        </w:rPr>
      </w:pPr>
      <w:r>
        <w:rPr>
          <w:lang w:val="sr-Latn-CS"/>
        </w:rPr>
        <w:t>Omogućava korisniku da unapred naruči hranu i piće, kao i da rezerviše mesto</w:t>
      </w:r>
    </w:p>
    <w:p w14:paraId="79709C3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311BC65" w14:textId="77777777" w:rsidR="00005527" w:rsidRDefault="00005527" w:rsidP="00005527">
      <w:pPr>
        <w:pStyle w:val="BodyText"/>
        <w:rPr>
          <w:lang w:val="sr-Latn-CS"/>
        </w:rPr>
      </w:pPr>
      <w:r>
        <w:rPr>
          <w:lang w:val="sr-Latn-CS"/>
        </w:rPr>
        <w:t>Mušterije</w:t>
      </w:r>
    </w:p>
    <w:p w14:paraId="1E19BA4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413D05" w14:textId="77777777" w:rsidR="00005527" w:rsidRDefault="00005527" w:rsidP="00005527">
      <w:pPr>
        <w:pStyle w:val="BodyText"/>
        <w:rPr>
          <w:lang w:val="sr-Latn-CS"/>
        </w:rPr>
      </w:pPr>
      <w:r>
        <w:rPr>
          <w:lang w:val="sr-Latn-CS"/>
        </w:rPr>
        <w:t>Prijavljen korisnički nalog</w:t>
      </w:r>
    </w:p>
    <w:p w14:paraId="3250A3AD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81BB360" w14:textId="77777777" w:rsidR="00005527" w:rsidRDefault="00005527" w:rsidP="0000552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karticu „Meni“</w:t>
      </w:r>
    </w:p>
    <w:p w14:paraId="07546F9D" w14:textId="77777777" w:rsidR="00005527" w:rsidRDefault="00005527" w:rsidP="0000552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karticu „Sto“</w:t>
      </w:r>
    </w:p>
    <w:p w14:paraId="1D7E0A0E" w14:textId="76E3048D" w:rsidR="00005527" w:rsidRPr="00005527" w:rsidRDefault="00005527" w:rsidP="0000552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Bira za koliko osoba mu je potreban sto</w:t>
      </w:r>
    </w:p>
    <w:p w14:paraId="5620C9DA" w14:textId="77777777" w:rsidR="001A77D3" w:rsidRPr="001A77D3" w:rsidRDefault="001A77D3" w:rsidP="001A77D3">
      <w:pPr>
        <w:pStyle w:val="ListParagraph"/>
        <w:numPr>
          <w:ilvl w:val="0"/>
          <w:numId w:val="27"/>
        </w:numPr>
        <w:rPr>
          <w:lang w:val="sr-Latn-CS"/>
        </w:rPr>
      </w:pPr>
      <w:r w:rsidRPr="001A77D3">
        <w:rPr>
          <w:lang w:val="sr-Latn-CS"/>
        </w:rPr>
        <w:t>Klikom na dugme „Dodaj u korpu“ sa cije leve strane se i nalazi opcija za izbor kolicine date stavke menija koju zeli da doda.</w:t>
      </w:r>
    </w:p>
    <w:p w14:paraId="40A72971" w14:textId="0ED40474" w:rsidR="00005527" w:rsidRPr="00005527" w:rsidRDefault="00005527" w:rsidP="0000552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Klikom na „</w:t>
      </w:r>
      <w:r w:rsidR="001A77D3">
        <w:rPr>
          <w:lang w:val="sr-Latn-CS"/>
        </w:rPr>
        <w:t>Korpa</w:t>
      </w:r>
      <w:r>
        <w:rPr>
          <w:lang w:val="sr-Latn-CS"/>
        </w:rPr>
        <w:t xml:space="preserve">“ prikazuje se </w:t>
      </w:r>
      <w:r w:rsidR="001A77D3">
        <w:rPr>
          <w:lang w:val="sr-Latn-CS"/>
        </w:rPr>
        <w:t>cela narudzbina</w:t>
      </w:r>
      <w:r>
        <w:rPr>
          <w:lang w:val="sr-Latn-CS"/>
        </w:rPr>
        <w:t>.</w:t>
      </w:r>
    </w:p>
    <w:p w14:paraId="67EDA199" w14:textId="76BB93A7" w:rsidR="00005527" w:rsidRPr="00A1178E" w:rsidRDefault="00005527" w:rsidP="00005527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Klikom na dugme „Poruči“ završava proce</w:t>
      </w:r>
      <w:r w:rsidR="001A77D3">
        <w:rPr>
          <w:lang w:val="sr-Latn-CS"/>
        </w:rPr>
        <w:t>s</w:t>
      </w:r>
      <w:r>
        <w:rPr>
          <w:lang w:val="sr-Latn-CS"/>
        </w:rPr>
        <w:t xml:space="preserve"> naručivanja.</w:t>
      </w:r>
    </w:p>
    <w:p w14:paraId="5ED82767" w14:textId="793EA8A4" w:rsidR="007E0B43" w:rsidRPr="00A27986" w:rsidRDefault="00255A41" w:rsidP="00A27986">
      <w:pPr>
        <w:pStyle w:val="BodyText"/>
        <w:rPr>
          <w:lang w:val="sr-Latn-CS"/>
        </w:rPr>
      </w:pPr>
      <w:r w:rsidRPr="00A27986">
        <w:rPr>
          <w:b/>
          <w:bCs/>
          <w:lang w:val="sr-Latn-CS"/>
        </w:rPr>
        <w:t>I</w:t>
      </w:r>
      <w:r w:rsidR="007E0B43" w:rsidRPr="00A27986">
        <w:rPr>
          <w:b/>
          <w:bCs/>
          <w:lang w:val="sr-Latn-CS"/>
        </w:rPr>
        <w:t>zuzetci:</w:t>
      </w:r>
    </w:p>
    <w:p w14:paraId="0975A8D4" w14:textId="0514DD3F" w:rsidR="0016144A" w:rsidRDefault="00286408" w:rsidP="0016144A">
      <w:pPr>
        <w:pStyle w:val="BodyText"/>
        <w:rPr>
          <w:lang w:val="sr-Latn-CS"/>
        </w:rPr>
      </w:pPr>
      <w:r>
        <w:rPr>
          <w:lang w:val="sr-Latn-CS"/>
        </w:rPr>
        <w:t xml:space="preserve">Nema slobodnih mesta za rezervaciju. </w:t>
      </w:r>
      <w:r w:rsidR="0016144A">
        <w:rPr>
          <w:lang w:val="sr-Latn-CS"/>
        </w:rPr>
        <w:t>Izabrane stavke iz menija nema na stanju.</w:t>
      </w:r>
    </w:p>
    <w:p w14:paraId="510D479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580A262" w14:textId="331C430D" w:rsidR="007E0B43" w:rsidRDefault="001A77D3" w:rsidP="00255A41">
      <w:pPr>
        <w:pStyle w:val="BodyText"/>
        <w:rPr>
          <w:lang w:val="sr-Latn-CS"/>
        </w:rPr>
      </w:pPr>
      <w:r>
        <w:rPr>
          <w:lang w:val="sr-Latn-CS"/>
        </w:rPr>
        <w:t>Korpa je prazna, korisnik je i dalje na pocetnoj stranici</w:t>
      </w:r>
      <w:r w:rsidR="00686570">
        <w:rPr>
          <w:lang w:val="sr-Latn-CS"/>
        </w:rPr>
        <w:t>.</w:t>
      </w:r>
    </w:p>
    <w:p w14:paraId="776878CD" w14:textId="7DEF51A5" w:rsidR="00F30705" w:rsidRDefault="00F30705" w:rsidP="00255A41">
      <w:pPr>
        <w:pStyle w:val="BodyText"/>
        <w:rPr>
          <w:b/>
          <w:lang w:val="sr-Latn-CS"/>
        </w:rPr>
      </w:pPr>
      <w:r w:rsidRPr="00F30705">
        <w:rPr>
          <w:b/>
          <w:lang w:val="sr-Latn-CS"/>
        </w:rPr>
        <w:t>Dijagram:</w:t>
      </w:r>
    </w:p>
    <w:p w14:paraId="611C2CD6" w14:textId="2C293981" w:rsidR="00F30705" w:rsidRPr="00F30705" w:rsidRDefault="006C096B" w:rsidP="00255A41">
      <w:pPr>
        <w:pStyle w:val="BodyText"/>
        <w:rPr>
          <w:b/>
          <w:lang w:val="sr-Latn-CS"/>
        </w:rPr>
      </w:pPr>
      <w:r>
        <w:rPr>
          <w:b/>
          <w:lang w:val="sr-Latn-CS"/>
        </w:rPr>
        <w:lastRenderedPageBreak/>
        <w:pict w14:anchorId="263C6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375.8pt">
            <v:imagedata r:id="rId15" o:title="NewDiagram (1)"/>
          </v:shape>
        </w:pict>
      </w:r>
    </w:p>
    <w:p w14:paraId="32E24F5C" w14:textId="23C78687" w:rsidR="00786068" w:rsidRPr="003372D3" w:rsidRDefault="00A27986" w:rsidP="003D60F1">
      <w:pPr>
        <w:pStyle w:val="Heading2"/>
        <w:rPr>
          <w:lang w:val="sr-Latn-CS"/>
        </w:rPr>
      </w:pPr>
      <w:bookmarkStart w:id="17" w:name="_Toc103442129"/>
      <w:r>
        <w:rPr>
          <w:lang w:val="sr-Latn-CS"/>
        </w:rPr>
        <w:t>Pisanje recenzija</w:t>
      </w:r>
      <w:bookmarkEnd w:id="17"/>
    </w:p>
    <w:p w14:paraId="2F0B5A6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19732E6" w14:textId="628CB523" w:rsidR="007E0B43" w:rsidRDefault="00834B95" w:rsidP="00CF2AB8">
      <w:pPr>
        <w:pStyle w:val="BodyText"/>
        <w:rPr>
          <w:lang w:val="sr-Latn-CS"/>
        </w:rPr>
      </w:pPr>
      <w:r>
        <w:rPr>
          <w:lang w:val="sr-Latn-CS"/>
        </w:rPr>
        <w:t>Mogućnost da korisnik javno iznese svoje mišljenje o kafiću i usluzi u istom, kao i da da brojčanu ocenu.</w:t>
      </w:r>
    </w:p>
    <w:p w14:paraId="00887E7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2F6C582" w14:textId="4B0DE1DF" w:rsidR="003849C1" w:rsidRDefault="009A3C50" w:rsidP="002C12A7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M</w:t>
      </w:r>
      <w:r w:rsidR="003849C1">
        <w:rPr>
          <w:lang w:val="sr-Latn-CS"/>
        </w:rPr>
        <w:t>u</w:t>
      </w:r>
      <w:r>
        <w:rPr>
          <w:lang w:val="sr-Latn-CS"/>
        </w:rPr>
        <w:t>š</w:t>
      </w:r>
      <w:r w:rsidR="003849C1">
        <w:rPr>
          <w:lang w:val="sr-Latn-CS"/>
        </w:rPr>
        <w:t>terija</w:t>
      </w:r>
      <w:r w:rsidR="003849C1" w:rsidRPr="007E0B43">
        <w:rPr>
          <w:b/>
          <w:bCs/>
          <w:lang w:val="sr-Latn-CS"/>
        </w:rPr>
        <w:t xml:space="preserve"> </w:t>
      </w:r>
    </w:p>
    <w:p w14:paraId="36B8F5B2" w14:textId="7ADA4785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B67063" w14:textId="64CC1D3A" w:rsidR="007E0B43" w:rsidRDefault="00834B95" w:rsidP="00CF2AB8">
      <w:pPr>
        <w:pStyle w:val="BodyText"/>
        <w:rPr>
          <w:lang w:val="sr-Latn-CS"/>
        </w:rPr>
      </w:pPr>
      <w:r>
        <w:rPr>
          <w:lang w:val="sr-Latn-CS"/>
        </w:rPr>
        <w:t>Mušterija ima nalog i prijavljena je na njega</w:t>
      </w:r>
    </w:p>
    <w:p w14:paraId="5F609749" w14:textId="4268664C" w:rsidR="007E0B43" w:rsidRDefault="007E0B43" w:rsidP="00834B9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7DD7CA0" w14:textId="581AEF61" w:rsidR="00834B95" w:rsidRDefault="00834B95" w:rsidP="00834B95">
      <w:pPr>
        <w:pStyle w:val="BodyText"/>
        <w:keepNext/>
        <w:numPr>
          <w:ilvl w:val="0"/>
          <w:numId w:val="24"/>
        </w:numPr>
        <w:rPr>
          <w:bCs/>
          <w:lang w:val="sr-Latn-CS"/>
        </w:rPr>
      </w:pPr>
      <w:r>
        <w:rPr>
          <w:bCs/>
          <w:lang w:val="sr-Latn-CS"/>
        </w:rPr>
        <w:t>Ulazi na deo sa recenzijama.</w:t>
      </w:r>
    </w:p>
    <w:p w14:paraId="5D9EA197" w14:textId="22BA1741" w:rsidR="00834B95" w:rsidRDefault="00834B95" w:rsidP="00834B95">
      <w:pPr>
        <w:pStyle w:val="BodyText"/>
        <w:keepNext/>
        <w:numPr>
          <w:ilvl w:val="0"/>
          <w:numId w:val="24"/>
        </w:numPr>
        <w:rPr>
          <w:bCs/>
          <w:lang w:val="sr-Latn-CS"/>
        </w:rPr>
      </w:pPr>
      <w:r>
        <w:rPr>
          <w:bCs/>
          <w:lang w:val="sr-Latn-CS"/>
        </w:rPr>
        <w:t>Piše svoju recenziju i daje ocenu.</w:t>
      </w:r>
    </w:p>
    <w:p w14:paraId="1C5E431E" w14:textId="6741986F" w:rsidR="00834B95" w:rsidRPr="00834B95" w:rsidRDefault="00834B95" w:rsidP="00834B95">
      <w:pPr>
        <w:pStyle w:val="BodyText"/>
        <w:keepNext/>
        <w:numPr>
          <w:ilvl w:val="0"/>
          <w:numId w:val="24"/>
        </w:numPr>
        <w:rPr>
          <w:bCs/>
          <w:lang w:val="sr-Latn-CS"/>
        </w:rPr>
      </w:pPr>
      <w:r>
        <w:rPr>
          <w:bCs/>
          <w:lang w:val="sr-Latn-CS"/>
        </w:rPr>
        <w:t>Šalje recenziju</w:t>
      </w:r>
    </w:p>
    <w:p w14:paraId="3A294574" w14:textId="77777777" w:rsidR="00834B95" w:rsidRPr="00834B95" w:rsidRDefault="00834B95" w:rsidP="00834B95">
      <w:pPr>
        <w:pStyle w:val="BodyText"/>
        <w:keepNext/>
        <w:rPr>
          <w:b/>
          <w:bCs/>
          <w:lang w:val="sr-Latn-CS"/>
        </w:rPr>
      </w:pPr>
    </w:p>
    <w:p w14:paraId="1798BE8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9D260A4" w14:textId="3E9E6D46" w:rsidR="007E0B43" w:rsidRDefault="00834B95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6D2495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7C559A86" w14:textId="030251AC" w:rsidR="007E0B43" w:rsidRDefault="00834B95" w:rsidP="007E0B43">
      <w:pPr>
        <w:pStyle w:val="BodyText"/>
        <w:rPr>
          <w:lang w:val="sr-Latn-CS"/>
        </w:rPr>
      </w:pPr>
      <w:r>
        <w:rPr>
          <w:lang w:val="sr-Latn-CS"/>
        </w:rPr>
        <w:t>Objava  je dodata i sada se prikazuje na stranici sa recenzijama</w:t>
      </w:r>
      <w:r w:rsidR="00CF2AB8" w:rsidRPr="00CF2AB8">
        <w:rPr>
          <w:lang w:val="sr-Latn-CS"/>
        </w:rPr>
        <w:t>.</w:t>
      </w:r>
    </w:p>
    <w:p w14:paraId="7B00D84B" w14:textId="222084BC" w:rsidR="00356AA5" w:rsidRDefault="00356AA5" w:rsidP="007E0B43">
      <w:pPr>
        <w:pStyle w:val="BodyText"/>
        <w:rPr>
          <w:b/>
          <w:lang w:val="sr-Latn-CS"/>
        </w:rPr>
      </w:pPr>
      <w:r>
        <w:rPr>
          <w:b/>
          <w:lang w:val="sr-Latn-CS"/>
        </w:rPr>
        <w:t>Dijagram:</w:t>
      </w:r>
    </w:p>
    <w:p w14:paraId="6DEC6D0D" w14:textId="551E8D52" w:rsidR="00356AA5" w:rsidRPr="00356AA5" w:rsidRDefault="00356AA5" w:rsidP="007E0B43">
      <w:pPr>
        <w:pStyle w:val="BodyText"/>
        <w:rPr>
          <w:b/>
          <w:lang w:val="sr-Latn-CS"/>
        </w:rPr>
      </w:pPr>
      <w:r>
        <w:rPr>
          <w:b/>
          <w:noProof/>
          <w:lang w:val="sr-Latn-RS" w:eastAsia="sr-Latn-RS"/>
        </w:rPr>
        <w:drawing>
          <wp:inline distT="0" distB="0" distL="0" distR="0" wp14:anchorId="102075A8" wp14:editId="049D4BC5">
            <wp:extent cx="5943600" cy="474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Diagram.jf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6BD2" w14:textId="4DC97A8F" w:rsidR="007E0B43" w:rsidRDefault="007E0B43" w:rsidP="007E0B43">
      <w:pPr>
        <w:pStyle w:val="BodyText"/>
        <w:rPr>
          <w:lang w:val="sr-Latn-CS"/>
        </w:rPr>
      </w:pPr>
    </w:p>
    <w:p w14:paraId="44210213" w14:textId="662683A5" w:rsidR="00786068" w:rsidRPr="003372D3" w:rsidRDefault="0034357D" w:rsidP="007061AB">
      <w:pPr>
        <w:pStyle w:val="Heading2"/>
        <w:rPr>
          <w:lang w:val="sr-Latn-CS"/>
        </w:rPr>
      </w:pPr>
      <w:bookmarkStart w:id="18" w:name="_Toc103442130"/>
      <w:r>
        <w:rPr>
          <w:lang w:val="sr-Latn-CS"/>
        </w:rPr>
        <w:t>Odjava</w:t>
      </w:r>
      <w:bookmarkEnd w:id="18"/>
    </w:p>
    <w:p w14:paraId="415961E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D0CB973" w14:textId="715F69B9" w:rsidR="009D5ECD" w:rsidRPr="009D5ECD" w:rsidRDefault="0034357D" w:rsidP="009D5ECD">
      <w:pPr>
        <w:pStyle w:val="BodyText"/>
        <w:rPr>
          <w:lang w:val="sr-Latn-CS"/>
        </w:rPr>
      </w:pPr>
      <w:r>
        <w:rPr>
          <w:lang w:val="sr-Latn-CS"/>
        </w:rPr>
        <w:t>Odjavljivanje korisnika sa sajta</w:t>
      </w:r>
    </w:p>
    <w:p w14:paraId="0C3339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4415DE9" w14:textId="148B5722" w:rsidR="007E0B43" w:rsidRDefault="0034357D" w:rsidP="007E0B43">
      <w:pPr>
        <w:pStyle w:val="BodyText"/>
        <w:rPr>
          <w:lang w:val="sr-Latn-CS"/>
        </w:rPr>
      </w:pPr>
      <w:r>
        <w:rPr>
          <w:lang w:val="sr-Latn-CS"/>
        </w:rPr>
        <w:t>Prijavljeni članovi</w:t>
      </w:r>
      <w:r w:rsidR="0049687C">
        <w:rPr>
          <w:lang w:val="sr-Latn-CS"/>
        </w:rPr>
        <w:t xml:space="preserve"> (Menadžer i mušterija)</w:t>
      </w:r>
    </w:p>
    <w:p w14:paraId="7ABC8B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394378" w14:textId="77777777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65DE307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7F6A904" w14:textId="029E0FDA" w:rsidR="009D5ECD" w:rsidRDefault="0034357D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klikne na dugme „Odjavi se“.</w:t>
      </w:r>
    </w:p>
    <w:p w14:paraId="4BDE69E0" w14:textId="2E90A38C" w:rsidR="0034357D" w:rsidRPr="009D5ECD" w:rsidRDefault="0034357D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Azurira se stranica na prikaz za neprijavljene korisnike.</w:t>
      </w:r>
    </w:p>
    <w:p w14:paraId="2AC94C7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078765BF" w14:textId="6ECE1AD9" w:rsidR="007E0B43" w:rsidRPr="009F61E4" w:rsidRDefault="0034357D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05715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7EB35A1" w14:textId="22A37AD9" w:rsidR="007E0B43" w:rsidRPr="00476633" w:rsidRDefault="0034357D" w:rsidP="00476633">
      <w:pPr>
        <w:pStyle w:val="BodyText"/>
        <w:rPr>
          <w:lang w:val="sr-Latn-CS"/>
        </w:rPr>
      </w:pPr>
      <w:r>
        <w:rPr>
          <w:lang w:val="sr-Latn-CS"/>
        </w:rPr>
        <w:t>Prikaz za neprijavljene korisnike</w:t>
      </w:r>
      <w:r w:rsidR="009F61E4">
        <w:rPr>
          <w:lang w:val="sr-Latn-CS"/>
        </w:rPr>
        <w:t>.</w:t>
      </w:r>
    </w:p>
    <w:p w14:paraId="65752140" w14:textId="364EF35D" w:rsidR="00786068" w:rsidRPr="003372D3" w:rsidRDefault="00BF7AEB" w:rsidP="00786068">
      <w:pPr>
        <w:pStyle w:val="Heading2"/>
        <w:rPr>
          <w:lang w:val="sr-Latn-CS"/>
        </w:rPr>
      </w:pPr>
      <w:bookmarkStart w:id="19" w:name="_Toc103442131"/>
      <w:r>
        <w:rPr>
          <w:lang w:val="sr-Latn-CS"/>
        </w:rPr>
        <w:t>Registracija novog korisnika</w:t>
      </w:r>
      <w:bookmarkEnd w:id="19"/>
    </w:p>
    <w:p w14:paraId="5989843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A133E1" w14:textId="3DC267F1" w:rsidR="007E0B43" w:rsidRDefault="0079569D" w:rsidP="00F31591">
      <w:pPr>
        <w:pStyle w:val="BodyText"/>
        <w:rPr>
          <w:lang w:val="sr-Latn-CS"/>
        </w:rPr>
      </w:pPr>
      <w:r>
        <w:rPr>
          <w:lang w:val="sr-Latn-CS"/>
        </w:rPr>
        <w:t>Dodavanje</w:t>
      </w:r>
      <w:r w:rsidR="006142F9">
        <w:rPr>
          <w:lang w:val="sr-Latn-CS"/>
        </w:rPr>
        <w:t xml:space="preserve"> novog korisničkog naloga</w:t>
      </w:r>
      <w:r>
        <w:rPr>
          <w:lang w:val="sr-Latn-CS"/>
        </w:rPr>
        <w:t>.</w:t>
      </w:r>
    </w:p>
    <w:p w14:paraId="424FFDA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1C3C5DE" w14:textId="7D7A7F5A" w:rsidR="007E0B43" w:rsidRDefault="0049687C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</w:p>
    <w:p w14:paraId="1E8A9E5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E8DDB3" w14:textId="0B6E93A4"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6142F9">
        <w:rPr>
          <w:lang w:val="sr-Latn-CS"/>
        </w:rPr>
        <w:t>nije prijavljen / je odjavljen sa portala.</w:t>
      </w:r>
    </w:p>
    <w:p w14:paraId="6E8DE6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BF929B" w14:textId="4A153770"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</w:t>
      </w:r>
      <w:r w:rsidR="006142F9">
        <w:rPr>
          <w:lang w:val="sr-Latn-CS"/>
        </w:rPr>
        <w:t xml:space="preserve">   „Registruj se“.</w:t>
      </w:r>
    </w:p>
    <w:p w14:paraId="2AFC9E94" w14:textId="385C53E8" w:rsidR="006142F9" w:rsidRDefault="006142F9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Unosi svoje podatke u formu.</w:t>
      </w:r>
    </w:p>
    <w:p w14:paraId="2579FCF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3EA8CA3" w14:textId="2B3618F7" w:rsidR="007E0B43" w:rsidRPr="005B4961" w:rsidRDefault="006142F9" w:rsidP="007E0B43">
      <w:pPr>
        <w:pStyle w:val="BodyText"/>
        <w:rPr>
          <w:lang w:val="sr-Latn-CS"/>
        </w:rPr>
      </w:pPr>
      <w:proofErr w:type="spellStart"/>
      <w:r>
        <w:t>Neispravan</w:t>
      </w:r>
      <w:proofErr w:type="spellEnd"/>
      <w:r>
        <w:t xml:space="preserve"> format </w:t>
      </w:r>
      <w:proofErr w:type="spellStart"/>
      <w:r>
        <w:t>podataka</w:t>
      </w:r>
      <w:proofErr w:type="spellEnd"/>
      <w:r w:rsidR="00027586">
        <w:t xml:space="preserve"> </w:t>
      </w:r>
      <w:proofErr w:type="spellStart"/>
      <w:r w:rsidR="00027586">
        <w:t>ili</w:t>
      </w:r>
      <w:proofErr w:type="spellEnd"/>
      <w:r w:rsidR="00027586">
        <w:t xml:space="preserve"> </w:t>
      </w:r>
      <w:proofErr w:type="spellStart"/>
      <w:r w:rsidR="00027586">
        <w:t>ako</w:t>
      </w:r>
      <w:proofErr w:type="spellEnd"/>
      <w:r w:rsidR="00027586">
        <w:t xml:space="preserve"> </w:t>
      </w:r>
      <w:proofErr w:type="spellStart"/>
      <w:r w:rsidR="00027586">
        <w:t>nalog</w:t>
      </w:r>
      <w:proofErr w:type="spellEnd"/>
      <w:r w:rsidR="00027586">
        <w:t xml:space="preserve"> </w:t>
      </w:r>
      <w:proofErr w:type="spellStart"/>
      <w:r w:rsidR="00027586">
        <w:t>vec</w:t>
      </w:r>
      <w:proofErr w:type="spellEnd"/>
      <w:r w:rsidR="00027586">
        <w:t xml:space="preserve"> </w:t>
      </w:r>
      <w:proofErr w:type="spellStart"/>
      <w:r w:rsidR="00027586">
        <w:t>postoji</w:t>
      </w:r>
      <w:proofErr w:type="spellEnd"/>
      <w:r w:rsidR="00027586">
        <w:t>.</w:t>
      </w:r>
    </w:p>
    <w:p w14:paraId="68221B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F13FA58" w14:textId="531700AC" w:rsidR="006C2F57" w:rsidRDefault="006142F9" w:rsidP="006142F9">
      <w:pPr>
        <w:pStyle w:val="BodyText"/>
        <w:rPr>
          <w:lang w:val="sr-Latn-CS"/>
        </w:rPr>
      </w:pPr>
      <w:r>
        <w:rPr>
          <w:lang w:val="sr-Latn-CS"/>
        </w:rPr>
        <w:t>Novi korisnički nalog je dodat.</w:t>
      </w:r>
    </w:p>
    <w:p w14:paraId="7E094CAD" w14:textId="171C9EAB" w:rsidR="00F30705" w:rsidRDefault="00F30705" w:rsidP="006142F9">
      <w:pPr>
        <w:pStyle w:val="BodyText"/>
        <w:rPr>
          <w:b/>
          <w:lang w:val="sr-Latn-CS"/>
        </w:rPr>
      </w:pPr>
      <w:r w:rsidRPr="00F30705">
        <w:rPr>
          <w:b/>
          <w:lang w:val="sr-Latn-CS"/>
        </w:rPr>
        <w:t>Dijagram</w:t>
      </w:r>
      <w:r>
        <w:rPr>
          <w:b/>
          <w:lang w:val="sr-Latn-CS"/>
        </w:rPr>
        <w:t>:</w:t>
      </w:r>
    </w:p>
    <w:p w14:paraId="43F7DE6C" w14:textId="09FE2F47" w:rsidR="00F30705" w:rsidRPr="00F30705" w:rsidRDefault="006C096B" w:rsidP="006142F9">
      <w:pPr>
        <w:pStyle w:val="BodyText"/>
        <w:rPr>
          <w:b/>
          <w:lang w:val="sr-Latn-CS"/>
        </w:rPr>
      </w:pPr>
      <w:r>
        <w:rPr>
          <w:b/>
          <w:lang w:val="sr-Latn-CS"/>
        </w:rPr>
        <w:lastRenderedPageBreak/>
        <w:pict w14:anchorId="1177A467">
          <v:shape id="_x0000_i1026" type="#_x0000_t75" style="width:468.6pt;height:410.75pt">
            <v:imagedata r:id="rId17" o:title="NewDiagram"/>
          </v:shape>
        </w:pict>
      </w:r>
    </w:p>
    <w:p w14:paraId="426FA9DC" w14:textId="66A7E2DF" w:rsidR="00786068" w:rsidRPr="003372D3" w:rsidRDefault="00212D39" w:rsidP="00786068">
      <w:pPr>
        <w:pStyle w:val="Heading2"/>
        <w:rPr>
          <w:lang w:val="sr-Latn-CS"/>
        </w:rPr>
      </w:pPr>
      <w:bookmarkStart w:id="20" w:name="_Toc103442132"/>
      <w:r>
        <w:rPr>
          <w:lang w:val="sr-Latn-CS"/>
        </w:rPr>
        <w:t>Prikaz lokacije kafića</w:t>
      </w:r>
      <w:bookmarkEnd w:id="20"/>
    </w:p>
    <w:p w14:paraId="50D4460C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A900E20" w14:textId="0A466A7F" w:rsidR="007E0B43" w:rsidRDefault="00BC37FF" w:rsidP="005C333A">
      <w:pPr>
        <w:pStyle w:val="BodyText"/>
        <w:rPr>
          <w:lang w:val="sr-Latn-CS"/>
        </w:rPr>
      </w:pPr>
      <w:r>
        <w:rPr>
          <w:lang w:val="sr-Latn-CS"/>
        </w:rPr>
        <w:t>Isečak dela mape gde se vidi tačna lokacij</w:t>
      </w:r>
      <w:r w:rsidR="00B14880">
        <w:rPr>
          <w:lang w:val="sr-Latn-CS"/>
        </w:rPr>
        <w:t>a</w:t>
      </w:r>
      <w:r>
        <w:rPr>
          <w:lang w:val="sr-Latn-CS"/>
        </w:rPr>
        <w:t xml:space="preserve"> kafića</w:t>
      </w:r>
      <w:r w:rsidR="00B14880">
        <w:rPr>
          <w:lang w:val="sr-Latn-CS"/>
        </w:rPr>
        <w:t>.</w:t>
      </w:r>
    </w:p>
    <w:p w14:paraId="037AE4A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CA38EDA" w14:textId="2FB7B8D0" w:rsidR="007E0B43" w:rsidRDefault="00BC37FF" w:rsidP="007C4972">
      <w:pPr>
        <w:pStyle w:val="BodyText"/>
        <w:rPr>
          <w:lang w:val="sr-Latn-CS"/>
        </w:rPr>
      </w:pPr>
      <w:r>
        <w:rPr>
          <w:lang w:val="sr-Latn-CS"/>
        </w:rPr>
        <w:t>Korisnici</w:t>
      </w:r>
    </w:p>
    <w:p w14:paraId="49ABF8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5579656" w14:textId="6445F1B8" w:rsidR="007E0B43" w:rsidRDefault="00BC37F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6C2F410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BDD7C15" w14:textId="27958AA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BC37FF">
        <w:rPr>
          <w:lang w:val="sr-Latn-CS"/>
        </w:rPr>
        <w:t>lokacije kafića</w:t>
      </w:r>
    </w:p>
    <w:p w14:paraId="2F1151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66F0059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6D201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1473D577" w14:textId="4A70501F" w:rsidR="007E0B43" w:rsidRDefault="00BC37FF" w:rsidP="007E0B43">
      <w:pPr>
        <w:pStyle w:val="BodyText"/>
        <w:rPr>
          <w:lang w:val="sr-Latn-CS"/>
        </w:rPr>
      </w:pPr>
      <w:r>
        <w:rPr>
          <w:lang w:val="sr-Latn-CS"/>
        </w:rPr>
        <w:t>Na stranici se nalazi mapa gde je pr</w:t>
      </w:r>
      <w:r w:rsidR="00B14880">
        <w:rPr>
          <w:lang w:val="sr-Latn-CS"/>
        </w:rPr>
        <w:t>e</w:t>
      </w:r>
      <w:r>
        <w:rPr>
          <w:lang w:val="sr-Latn-CS"/>
        </w:rPr>
        <w:t>cizno ucrtana lokacija kafića</w:t>
      </w:r>
      <w:r w:rsidR="00082A7C">
        <w:rPr>
          <w:lang w:val="sr-Latn-CS"/>
        </w:rPr>
        <w:t>.</w:t>
      </w:r>
    </w:p>
    <w:p w14:paraId="47807C4E" w14:textId="5E45286E" w:rsidR="007E0B43" w:rsidRDefault="006C6144" w:rsidP="007E0B43">
      <w:pPr>
        <w:pStyle w:val="BodyText"/>
        <w:rPr>
          <w:lang w:val="sr-Latn-CS"/>
        </w:rPr>
      </w:pPr>
      <w:r>
        <w:rPr>
          <w:lang w:val="sr-Latn-CS"/>
        </w:rPr>
        <w:t>.</w:t>
      </w:r>
    </w:p>
    <w:p w14:paraId="272D86E4" w14:textId="14850124" w:rsidR="00786068" w:rsidRPr="003372D3" w:rsidRDefault="006C6144" w:rsidP="00786068">
      <w:pPr>
        <w:pStyle w:val="Heading2"/>
        <w:rPr>
          <w:lang w:val="sr-Latn-CS"/>
        </w:rPr>
      </w:pPr>
      <w:bookmarkStart w:id="21" w:name="_Toc103442133"/>
      <w:r>
        <w:rPr>
          <w:lang w:val="sr-Latn-CS"/>
        </w:rPr>
        <w:t xml:space="preserve">Promena </w:t>
      </w:r>
      <w:r w:rsidR="00B14880">
        <w:rPr>
          <w:lang w:val="sr-Latn-CS"/>
        </w:rPr>
        <w:t>stanja u meniju</w:t>
      </w:r>
      <w:bookmarkEnd w:id="21"/>
    </w:p>
    <w:p w14:paraId="189CA86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CF54D83" w14:textId="2E109304" w:rsidR="007E0B43" w:rsidRDefault="006C6144" w:rsidP="007E0B43">
      <w:pPr>
        <w:pStyle w:val="BodyText"/>
        <w:rPr>
          <w:lang w:val="sr-Latn-CS"/>
        </w:rPr>
      </w:pPr>
      <w:r>
        <w:rPr>
          <w:lang w:val="sr-Latn-CS"/>
        </w:rPr>
        <w:t xml:space="preserve">Mogućnost da admin </w:t>
      </w:r>
      <w:r w:rsidR="00B14880">
        <w:rPr>
          <w:lang w:val="sr-Latn-CS"/>
        </w:rPr>
        <w:t>označi hranu ili piće kojeg nema na stanju</w:t>
      </w:r>
    </w:p>
    <w:p w14:paraId="79AB69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049C09E" w14:textId="6404D51E" w:rsidR="006C6144" w:rsidRDefault="006C6144" w:rsidP="006C6144">
      <w:pPr>
        <w:pStyle w:val="BodyText"/>
        <w:rPr>
          <w:lang w:val="sr-Latn-CS"/>
        </w:rPr>
      </w:pPr>
      <w:r>
        <w:rPr>
          <w:lang w:val="sr-Latn-CS"/>
        </w:rPr>
        <w:t>Menadžer kafića</w:t>
      </w:r>
    </w:p>
    <w:p w14:paraId="6AF1B7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6260300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B4DFFD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E9F4E70" w14:textId="77777777" w:rsidR="004A5C7F" w:rsidRDefault="004A5C7F" w:rsidP="004A5C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opciju za prikaz menija.</w:t>
      </w:r>
    </w:p>
    <w:p w14:paraId="3F0F632F" w14:textId="713210DF" w:rsidR="00B14880" w:rsidRDefault="004A5C7F" w:rsidP="00B1488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Bira dugme „</w:t>
      </w:r>
      <w:r w:rsidR="00B14880">
        <w:rPr>
          <w:lang w:val="sr-Latn-CS"/>
        </w:rPr>
        <w:t>Stanje</w:t>
      </w:r>
      <w:r>
        <w:rPr>
          <w:lang w:val="sr-Latn-CS"/>
        </w:rPr>
        <w:t>“.</w:t>
      </w:r>
    </w:p>
    <w:p w14:paraId="28BE3F0A" w14:textId="25851835" w:rsidR="00B14880" w:rsidRPr="00B14880" w:rsidRDefault="00B14880" w:rsidP="00B1488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Menja se infromacija o dostupnosti proizvoda</w:t>
      </w:r>
    </w:p>
    <w:p w14:paraId="536660AA" w14:textId="62D4B43A" w:rsidR="007E0B43" w:rsidRPr="007E0B43" w:rsidRDefault="007E0B43" w:rsidP="00B1488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9972B35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576154B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C2B52D4" w14:textId="4FFCC860" w:rsidR="00B14880" w:rsidRPr="00B14880" w:rsidRDefault="00B14880" w:rsidP="00B14880">
      <w:pPr>
        <w:pStyle w:val="BodyText"/>
        <w:rPr>
          <w:lang w:val="sr-Latn-CS"/>
        </w:rPr>
      </w:pPr>
      <w:r>
        <w:rPr>
          <w:lang w:val="sr-Latn-CS"/>
        </w:rPr>
        <w:t xml:space="preserve">Menja se informacija o dostupnosti proizvoda. </w:t>
      </w:r>
    </w:p>
    <w:p w14:paraId="512E3C7F" w14:textId="77777777" w:rsidR="000D4A34" w:rsidRPr="003372D3" w:rsidRDefault="000D4A34" w:rsidP="000D4A34">
      <w:pPr>
        <w:pStyle w:val="Heading2"/>
        <w:rPr>
          <w:lang w:val="sr-Latn-CS"/>
        </w:rPr>
      </w:pPr>
      <w:bookmarkStart w:id="22" w:name="_Toc103442134"/>
      <w:r>
        <w:rPr>
          <w:lang w:val="sr-Latn-CS"/>
        </w:rPr>
        <w:t>Pregled recenzija</w:t>
      </w:r>
      <w:bookmarkEnd w:id="22"/>
    </w:p>
    <w:p w14:paraId="75D3C50D" w14:textId="77777777" w:rsidR="000D4A34" w:rsidRPr="007E0B43" w:rsidRDefault="000D4A34" w:rsidP="000D4A34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83B79A9" w14:textId="53E93C9F" w:rsidR="000D4A34" w:rsidRDefault="000D4A34" w:rsidP="000D4A34">
      <w:pPr>
        <w:pStyle w:val="BodyText"/>
        <w:rPr>
          <w:lang w:val="sr-Latn-CS"/>
        </w:rPr>
      </w:pPr>
      <w:r>
        <w:rPr>
          <w:lang w:val="sr-Latn-CS"/>
        </w:rPr>
        <w:t>Prikaz stranice sa ocenom i recenzij</w:t>
      </w:r>
      <w:r w:rsidR="00890AF7">
        <w:rPr>
          <w:lang w:val="sr-Latn-CS"/>
        </w:rPr>
        <w:t>ama</w:t>
      </w:r>
      <w:r>
        <w:rPr>
          <w:lang w:val="sr-Latn-CS"/>
        </w:rPr>
        <w:t xml:space="preserve"> kafića.</w:t>
      </w:r>
    </w:p>
    <w:p w14:paraId="7CB71EA2" w14:textId="77777777" w:rsidR="000D4A34" w:rsidRPr="007E0B43" w:rsidRDefault="000D4A34" w:rsidP="000D4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81F2FAE" w14:textId="77777777" w:rsidR="000D4A34" w:rsidRDefault="000D4A34" w:rsidP="000D4A34">
      <w:pPr>
        <w:pStyle w:val="BodyText"/>
        <w:rPr>
          <w:lang w:val="sr-Latn-CS"/>
        </w:rPr>
      </w:pPr>
      <w:r>
        <w:rPr>
          <w:lang w:val="sr-Latn-CS"/>
        </w:rPr>
        <w:t>Korisnici</w:t>
      </w:r>
    </w:p>
    <w:p w14:paraId="7F74DF61" w14:textId="77777777" w:rsidR="000D4A34" w:rsidRPr="007E0B43" w:rsidRDefault="000D4A34" w:rsidP="000D4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1AA7CC8" w14:textId="77777777" w:rsidR="000D4A34" w:rsidRDefault="000D4A34" w:rsidP="000D4A34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4481D7E7" w14:textId="77777777" w:rsidR="000D4A34" w:rsidRDefault="000D4A34" w:rsidP="000D4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4448B30" w14:textId="77777777" w:rsidR="000D4A34" w:rsidRDefault="000D4A34" w:rsidP="000D4A34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opcije za prikaz </w:t>
      </w:r>
      <w:r>
        <w:rPr>
          <w:lang w:val="sr-Latn-CS"/>
        </w:rPr>
        <w:t>ocena i recenzija</w:t>
      </w:r>
      <w:r w:rsidRPr="00255A41">
        <w:rPr>
          <w:lang w:val="sr-Latn-CS"/>
        </w:rPr>
        <w:t>.</w:t>
      </w:r>
    </w:p>
    <w:p w14:paraId="149C9B37" w14:textId="77777777" w:rsidR="000D4A34" w:rsidRPr="00A27986" w:rsidRDefault="000D4A34" w:rsidP="000D4A34">
      <w:pPr>
        <w:pStyle w:val="BodyText"/>
        <w:rPr>
          <w:lang w:val="sr-Latn-CS"/>
        </w:rPr>
      </w:pPr>
      <w:r w:rsidRPr="00A27986">
        <w:rPr>
          <w:b/>
          <w:bCs/>
          <w:lang w:val="sr-Latn-CS"/>
        </w:rPr>
        <w:t>Izuzetci:</w:t>
      </w:r>
    </w:p>
    <w:p w14:paraId="56FB3A3C" w14:textId="77777777" w:rsidR="000D4A34" w:rsidRDefault="000D4A34" w:rsidP="000D4A3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F604E8" w14:textId="77777777" w:rsidR="000D4A34" w:rsidRPr="007E0B43" w:rsidRDefault="000D4A34" w:rsidP="000D4A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2734D0" w14:textId="77777777" w:rsidR="000D4A34" w:rsidRDefault="000D4A34" w:rsidP="000D4A34">
      <w:pPr>
        <w:pStyle w:val="BodyText"/>
        <w:rPr>
          <w:lang w:val="sr-Latn-CS"/>
        </w:rPr>
      </w:pPr>
      <w:r>
        <w:rPr>
          <w:lang w:val="sr-Latn-CS"/>
        </w:rPr>
        <w:t>Tekuća stranica je stranica sa ocenama i recenziijama.</w:t>
      </w:r>
    </w:p>
    <w:p w14:paraId="1517E80F" w14:textId="77777777" w:rsidR="000D4A34" w:rsidRDefault="000D4A34" w:rsidP="000D4A34">
      <w:pPr>
        <w:pStyle w:val="BodyText"/>
        <w:ind w:left="0"/>
        <w:rPr>
          <w:lang w:val="sr-Latn-CS"/>
        </w:rPr>
      </w:pPr>
    </w:p>
    <w:p w14:paraId="21B6C144" w14:textId="77777777" w:rsidR="006E5E1D" w:rsidRDefault="006E5E1D" w:rsidP="006E5E1D">
      <w:pPr>
        <w:pStyle w:val="Heading1"/>
        <w:rPr>
          <w:lang w:val="sr-Latn-CS"/>
        </w:rPr>
      </w:pPr>
      <w:bookmarkStart w:id="23" w:name="_Toc103442135"/>
      <w:r>
        <w:rPr>
          <w:lang w:val="sr-Latn-CS"/>
        </w:rPr>
        <w:t>Dodatni zahtevi</w:t>
      </w:r>
      <w:bookmarkEnd w:id="23"/>
    </w:p>
    <w:p w14:paraId="7B2123F1" w14:textId="77777777" w:rsidR="00834900" w:rsidRPr="003372D3" w:rsidRDefault="00132780" w:rsidP="00834900">
      <w:pPr>
        <w:pStyle w:val="Heading2"/>
        <w:rPr>
          <w:lang w:val="sr-Latn-CS"/>
        </w:rPr>
      </w:pPr>
      <w:bookmarkStart w:id="24" w:name="_Toc103442136"/>
      <w:r>
        <w:rPr>
          <w:lang w:val="sr-Latn-CS"/>
        </w:rPr>
        <w:t>Funkcionalnost</w:t>
      </w:r>
      <w:bookmarkEnd w:id="24"/>
    </w:p>
    <w:p w14:paraId="416CD760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78F5D6A" w14:textId="7B4B9378" w:rsidR="00167FDF" w:rsidRDefault="00E1614A" w:rsidP="00DD0501">
      <w:pPr>
        <w:pStyle w:val="BodyText"/>
        <w:rPr>
          <w:lang w:val="sr-Latn-CS"/>
        </w:rPr>
      </w:pPr>
      <w:r>
        <w:rPr>
          <w:lang w:val="sr-Latn-CS"/>
        </w:rPr>
        <w:lastRenderedPageBreak/>
        <w:t>EasyCaffe</w:t>
      </w:r>
      <w:r w:rsidR="00167FDF"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21FF4F53" w14:textId="77777777" w:rsidR="00834900" w:rsidRDefault="00834900" w:rsidP="00834900">
      <w:pPr>
        <w:pStyle w:val="Heading2"/>
        <w:rPr>
          <w:lang w:val="sr-Latn-CS"/>
        </w:rPr>
      </w:pPr>
      <w:bookmarkStart w:id="25" w:name="_Toc103442137"/>
      <w:r>
        <w:rPr>
          <w:lang w:val="sr-Latn-CS"/>
        </w:rPr>
        <w:t>Upotrebivost</w:t>
      </w:r>
      <w:bookmarkEnd w:id="25"/>
    </w:p>
    <w:p w14:paraId="5A92F63F" w14:textId="0A2DFAD9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</w:t>
      </w:r>
      <w:r w:rsidR="0052078D">
        <w:rPr>
          <w:lang w:val="sr-Latn-CS"/>
        </w:rPr>
        <w:t>lj</w:t>
      </w:r>
      <w:r>
        <w:rPr>
          <w:lang w:val="sr-Latn-CS"/>
        </w:rPr>
        <w:t>ivosti sistema koji se razvija.</w:t>
      </w:r>
    </w:p>
    <w:p w14:paraId="52FDB995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6AC57C24" w14:textId="7C6D707F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1614A">
        <w:rPr>
          <w:lang w:val="sr-Latn-CS"/>
        </w:rPr>
        <w:t xml:space="preserve">EasyCaffe </w:t>
      </w:r>
      <w:r>
        <w:rPr>
          <w:lang w:val="sr-Latn-CS"/>
        </w:rPr>
        <w:t xml:space="preserve">portala će biti dizajniran tako da bude omogućeno jednostavno i intuitivno korišćenje bez potrebe za organizovanjem dodatne obuke. </w:t>
      </w:r>
    </w:p>
    <w:p w14:paraId="35386A50" w14:textId="77777777" w:rsidR="00834900" w:rsidRPr="003372D3" w:rsidRDefault="00834900" w:rsidP="00834900">
      <w:pPr>
        <w:pStyle w:val="Heading2"/>
        <w:rPr>
          <w:lang w:val="sr-Latn-CS"/>
        </w:rPr>
      </w:pPr>
      <w:bookmarkStart w:id="26" w:name="_Toc103442138"/>
      <w:r>
        <w:rPr>
          <w:lang w:val="sr-Latn-CS"/>
        </w:rPr>
        <w:t>Pouzdanost</w:t>
      </w:r>
      <w:bookmarkEnd w:id="26"/>
    </w:p>
    <w:p w14:paraId="50535501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7F0EE5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0F362EE" w14:textId="40B4639D" w:rsidR="001517F6" w:rsidRDefault="00E1614A" w:rsidP="00456A20">
      <w:pPr>
        <w:pStyle w:val="BodyText"/>
        <w:rPr>
          <w:lang w:val="sr-Latn-CS"/>
        </w:rPr>
      </w:pPr>
      <w:r>
        <w:rPr>
          <w:lang w:val="sr-Latn-CS"/>
        </w:rPr>
        <w:t>EasyCaffe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14:paraId="7427259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1CD9151A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F0B4FCD" w14:textId="77777777" w:rsidR="00834900" w:rsidRPr="003372D3" w:rsidRDefault="00834900" w:rsidP="00834900">
      <w:pPr>
        <w:pStyle w:val="Heading2"/>
        <w:rPr>
          <w:lang w:val="sr-Latn-CS"/>
        </w:rPr>
      </w:pPr>
      <w:bookmarkStart w:id="27" w:name="_Toc103442139"/>
      <w:r>
        <w:rPr>
          <w:lang w:val="sr-Latn-CS"/>
        </w:rPr>
        <w:t>Performanse</w:t>
      </w:r>
      <w:bookmarkEnd w:id="27"/>
    </w:p>
    <w:p w14:paraId="00013EA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4ACD0B3E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3735386B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0FC241FB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A69FD3F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3F25232B" w14:textId="77777777" w:rsidR="00834900" w:rsidRPr="003372D3" w:rsidRDefault="00E41E1D" w:rsidP="00E41E1D">
      <w:pPr>
        <w:pStyle w:val="Heading2"/>
        <w:rPr>
          <w:lang w:val="sr-Latn-CS"/>
        </w:rPr>
      </w:pPr>
      <w:bookmarkStart w:id="28" w:name="_Toc103442140"/>
      <w:r>
        <w:rPr>
          <w:lang w:val="sr-Latn-CS"/>
        </w:rPr>
        <w:t>Podrška i održavanje</w:t>
      </w:r>
      <w:bookmarkEnd w:id="28"/>
    </w:p>
    <w:p w14:paraId="0EC2F4D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68371213" w14:textId="47DAAA54" w:rsidR="00114E2C" w:rsidRDefault="00FF57D4" w:rsidP="00114E2C">
      <w:pPr>
        <w:pStyle w:val="BodyText"/>
        <w:rPr>
          <w:lang w:val="sr-Latn-CS"/>
        </w:rPr>
      </w:pPr>
      <w:r>
        <w:rPr>
          <w:lang w:val="sr-Latn-CS"/>
        </w:rPr>
        <w:t>EasyCaffe</w:t>
      </w:r>
      <w:r w:rsidR="00114E2C">
        <w:rPr>
          <w:lang w:val="sr-Latn-CS"/>
        </w:rPr>
        <w:t xml:space="preserve"> portal ne zahteva posebnu podršku i održavanje.</w:t>
      </w:r>
    </w:p>
    <w:p w14:paraId="23BD516C" w14:textId="77777777" w:rsidR="00834900" w:rsidRPr="003372D3" w:rsidRDefault="00834900" w:rsidP="00E41E1D">
      <w:pPr>
        <w:pStyle w:val="Heading2"/>
        <w:rPr>
          <w:lang w:val="sr-Latn-CS"/>
        </w:rPr>
      </w:pPr>
      <w:bookmarkStart w:id="29" w:name="_Toc103442141"/>
      <w:r>
        <w:rPr>
          <w:lang w:val="sr-Latn-CS"/>
        </w:rPr>
        <w:t>Ograničenja</w:t>
      </w:r>
      <w:bookmarkEnd w:id="29"/>
    </w:p>
    <w:p w14:paraId="30E9730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06EDADE1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67345346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5D6B89A8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018CDB16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13BD816F" w14:textId="30B1AB29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E1614A">
        <w:rPr>
          <w:lang w:val="sr-Latn-CS"/>
        </w:rPr>
        <w:t xml:space="preserve">EasyCaffe </w:t>
      </w:r>
      <w:r>
        <w:rPr>
          <w:lang w:val="sr-Latn-CS"/>
        </w:rPr>
        <w:t>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59CD" w14:textId="77777777" w:rsidR="00686571" w:rsidRDefault="00686571">
      <w:r>
        <w:separator/>
      </w:r>
    </w:p>
  </w:endnote>
  <w:endnote w:type="continuationSeparator" w:id="0">
    <w:p w14:paraId="18007134" w14:textId="77777777" w:rsidR="00686571" w:rsidRDefault="00686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F84DD" w14:textId="77777777" w:rsidR="002E3428" w:rsidRDefault="002E34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990021" w14:textId="77777777" w:rsidR="002E3428" w:rsidRDefault="002E34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E3428" w:rsidRPr="003372D3" w14:paraId="781889DA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CAA84F9" w14:textId="77777777" w:rsidR="002E3428" w:rsidRPr="003372D3" w:rsidRDefault="002E3428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4BC13CE" w14:textId="1479425F" w:rsidR="002E3428" w:rsidRPr="003372D3" w:rsidRDefault="002E3428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B347E5">
            <w:rPr>
              <w:lang w:val="sr-Latn-CS"/>
            </w:rPr>
            <w:t>MATRAPAZ</w:t>
          </w:r>
          <w:r w:rsidRPr="003372D3">
            <w:rPr>
              <w:lang w:val="sr-Latn-CS"/>
            </w:rPr>
            <w:t>, 20</w:t>
          </w:r>
          <w:r w:rsidR="00B347E5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7E50AD62" w14:textId="77777777" w:rsidR="002E3428" w:rsidRPr="003372D3" w:rsidRDefault="002E3428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F30705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686571">
            <w:fldChar w:fldCharType="begin"/>
          </w:r>
          <w:r w:rsidR="00686571">
            <w:instrText xml:space="preserve"> NUMPAGES  \* MERGEFORMAT </w:instrText>
          </w:r>
          <w:r w:rsidR="00686571">
            <w:fldChar w:fldCharType="separate"/>
          </w:r>
          <w:r w:rsidR="00F30705" w:rsidRPr="00F30705">
            <w:rPr>
              <w:rStyle w:val="PageNumber"/>
              <w:noProof/>
              <w:lang w:val="sr-Latn-CS"/>
            </w:rPr>
            <w:t>18</w:t>
          </w:r>
          <w:r w:rsidR="00686571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606D56C5" w14:textId="77777777" w:rsidR="002E3428" w:rsidRPr="003372D3" w:rsidRDefault="002E3428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B3FA" w14:textId="77777777" w:rsidR="002E3428" w:rsidRDefault="002E3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ECD0" w14:textId="77777777" w:rsidR="00686571" w:rsidRDefault="00686571">
      <w:r>
        <w:separator/>
      </w:r>
    </w:p>
  </w:footnote>
  <w:footnote w:type="continuationSeparator" w:id="0">
    <w:p w14:paraId="25207718" w14:textId="77777777" w:rsidR="00686571" w:rsidRDefault="00686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BDD5" w14:textId="77777777" w:rsidR="002E3428" w:rsidRDefault="002E3428">
    <w:pPr>
      <w:rPr>
        <w:sz w:val="24"/>
      </w:rPr>
    </w:pPr>
  </w:p>
  <w:p w14:paraId="37BA6899" w14:textId="77777777" w:rsidR="002E3428" w:rsidRDefault="002E3428">
    <w:pPr>
      <w:pBdr>
        <w:top w:val="single" w:sz="6" w:space="1" w:color="auto"/>
      </w:pBdr>
      <w:rPr>
        <w:sz w:val="24"/>
      </w:rPr>
    </w:pPr>
  </w:p>
  <w:p w14:paraId="054B95B8" w14:textId="0CC1D88F" w:rsidR="002E3428" w:rsidRDefault="00B347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MATRAPAZ</w:t>
    </w:r>
  </w:p>
  <w:p w14:paraId="3FBB690B" w14:textId="77777777" w:rsidR="002E3428" w:rsidRDefault="002E3428">
    <w:pPr>
      <w:pBdr>
        <w:bottom w:val="single" w:sz="6" w:space="1" w:color="auto"/>
      </w:pBdr>
      <w:jc w:val="right"/>
      <w:rPr>
        <w:sz w:val="24"/>
      </w:rPr>
    </w:pPr>
  </w:p>
  <w:p w14:paraId="13B9A37D" w14:textId="77777777" w:rsidR="002E3428" w:rsidRDefault="002E34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E3428" w:rsidRPr="003372D3" w14:paraId="2BEE9459" w14:textId="77777777">
      <w:tc>
        <w:tcPr>
          <w:tcW w:w="6379" w:type="dxa"/>
        </w:tcPr>
        <w:p w14:paraId="3D8A02CE" w14:textId="60274866" w:rsidR="002E3428" w:rsidRPr="003372D3" w:rsidRDefault="002E3428">
          <w:pPr>
            <w:rPr>
              <w:lang w:val="sr-Latn-CS"/>
            </w:rPr>
          </w:pPr>
          <w:r>
            <w:rPr>
              <w:lang w:val="sr-Latn-CS"/>
            </w:rPr>
            <w:t>EasyCaffe</w:t>
          </w:r>
        </w:p>
      </w:tc>
      <w:tc>
        <w:tcPr>
          <w:tcW w:w="3179" w:type="dxa"/>
        </w:tcPr>
        <w:p w14:paraId="729A7E5C" w14:textId="4DAAFFB0" w:rsidR="002E3428" w:rsidRPr="003372D3" w:rsidRDefault="002E3428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</w:t>
          </w:r>
          <w:r w:rsidR="00B347E5">
            <w:rPr>
              <w:lang w:val="sr-Latn-CS"/>
            </w:rPr>
            <w:t>1</w:t>
          </w:r>
        </w:p>
      </w:tc>
    </w:tr>
    <w:tr w:rsidR="002E3428" w:rsidRPr="003372D3" w14:paraId="1F3F9A6F" w14:textId="77777777">
      <w:tc>
        <w:tcPr>
          <w:tcW w:w="6379" w:type="dxa"/>
        </w:tcPr>
        <w:p w14:paraId="7ABDD6CC" w14:textId="77777777" w:rsidR="002E3428" w:rsidRPr="003372D3" w:rsidRDefault="002E3428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5FE6405A" w14:textId="0A62D180" w:rsidR="002E3428" w:rsidRPr="003372D3" w:rsidRDefault="002E3428">
          <w:pPr>
            <w:rPr>
              <w:lang w:val="sr-Latn-CS"/>
            </w:rPr>
          </w:pPr>
          <w:r>
            <w:rPr>
              <w:lang w:val="sr-Latn-CS"/>
            </w:rPr>
            <w:t xml:space="preserve">  Datum:  1</w:t>
          </w:r>
          <w:r w:rsidR="00B347E5">
            <w:rPr>
              <w:lang w:val="sr-Latn-CS"/>
            </w:rPr>
            <w:t>4.05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E3428" w:rsidRPr="003372D3" w14:paraId="346965C1" w14:textId="77777777">
      <w:tc>
        <w:tcPr>
          <w:tcW w:w="9558" w:type="dxa"/>
          <w:gridSpan w:val="2"/>
        </w:tcPr>
        <w:p w14:paraId="661450B7" w14:textId="2B5EBAB4" w:rsidR="002E3428" w:rsidRPr="003372D3" w:rsidRDefault="002E3428">
          <w:pPr>
            <w:rPr>
              <w:lang w:val="sr-Latn-CS"/>
            </w:rPr>
          </w:pPr>
        </w:p>
      </w:tc>
    </w:tr>
  </w:tbl>
  <w:p w14:paraId="4A717ED2" w14:textId="77777777" w:rsidR="002E3428" w:rsidRPr="003372D3" w:rsidRDefault="002E3428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88439" w14:textId="77777777" w:rsidR="002E3428" w:rsidRDefault="002E34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121560"/>
    <w:multiLevelType w:val="hybridMultilevel"/>
    <w:tmpl w:val="96CA6000"/>
    <w:lvl w:ilvl="0" w:tplc="FF4E19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FF419BC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25D74D2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952C4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 w15:restartNumberingAfterBreak="0">
    <w:nsid w:val="79271A36"/>
    <w:multiLevelType w:val="hybridMultilevel"/>
    <w:tmpl w:val="A09ADC22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7"/>
  </w:num>
  <w:num w:numId="2">
    <w:abstractNumId w:val="25"/>
  </w:num>
  <w:num w:numId="3">
    <w:abstractNumId w:val="4"/>
  </w:num>
  <w:num w:numId="4">
    <w:abstractNumId w:val="14"/>
  </w:num>
  <w:num w:numId="5">
    <w:abstractNumId w:val="17"/>
  </w:num>
  <w:num w:numId="6">
    <w:abstractNumId w:val="6"/>
  </w:num>
  <w:num w:numId="7">
    <w:abstractNumId w:val="13"/>
  </w:num>
  <w:num w:numId="8">
    <w:abstractNumId w:val="16"/>
  </w:num>
  <w:num w:numId="9">
    <w:abstractNumId w:val="21"/>
  </w:num>
  <w:num w:numId="10">
    <w:abstractNumId w:val="11"/>
  </w:num>
  <w:num w:numId="11">
    <w:abstractNumId w:val="0"/>
  </w:num>
  <w:num w:numId="12">
    <w:abstractNumId w:val="7"/>
  </w:num>
  <w:num w:numId="13">
    <w:abstractNumId w:val="23"/>
  </w:num>
  <w:num w:numId="14">
    <w:abstractNumId w:val="2"/>
  </w:num>
  <w:num w:numId="15">
    <w:abstractNumId w:val="24"/>
  </w:num>
  <w:num w:numId="16">
    <w:abstractNumId w:val="22"/>
  </w:num>
  <w:num w:numId="17">
    <w:abstractNumId w:val="15"/>
  </w:num>
  <w:num w:numId="18">
    <w:abstractNumId w:val="3"/>
  </w:num>
  <w:num w:numId="19">
    <w:abstractNumId w:val="10"/>
  </w:num>
  <w:num w:numId="20">
    <w:abstractNumId w:val="12"/>
  </w:num>
  <w:num w:numId="21">
    <w:abstractNumId w:val="18"/>
  </w:num>
  <w:num w:numId="22">
    <w:abstractNumId w:val="1"/>
  </w:num>
  <w:num w:numId="23">
    <w:abstractNumId w:val="19"/>
  </w:num>
  <w:num w:numId="24">
    <w:abstractNumId w:val="26"/>
  </w:num>
  <w:num w:numId="25">
    <w:abstractNumId w:val="20"/>
  </w:num>
  <w:num w:numId="26">
    <w:abstractNumId w:val="8"/>
  </w:num>
  <w:num w:numId="27">
    <w:abstractNumId w:val="9"/>
  </w:num>
  <w:num w:numId="28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2D3"/>
    <w:rsid w:val="00005527"/>
    <w:rsid w:val="00027586"/>
    <w:rsid w:val="000366F2"/>
    <w:rsid w:val="00037080"/>
    <w:rsid w:val="000615B4"/>
    <w:rsid w:val="0006338E"/>
    <w:rsid w:val="00067F3D"/>
    <w:rsid w:val="000731DF"/>
    <w:rsid w:val="00080F92"/>
    <w:rsid w:val="000817C9"/>
    <w:rsid w:val="00082A7C"/>
    <w:rsid w:val="000832C6"/>
    <w:rsid w:val="00097815"/>
    <w:rsid w:val="00097F43"/>
    <w:rsid w:val="000B2C36"/>
    <w:rsid w:val="000C6A5F"/>
    <w:rsid w:val="000D4A34"/>
    <w:rsid w:val="00112218"/>
    <w:rsid w:val="00114E2C"/>
    <w:rsid w:val="0013157C"/>
    <w:rsid w:val="00132780"/>
    <w:rsid w:val="00143087"/>
    <w:rsid w:val="00150CC1"/>
    <w:rsid w:val="001517F6"/>
    <w:rsid w:val="00155BBC"/>
    <w:rsid w:val="0016144A"/>
    <w:rsid w:val="00167FDF"/>
    <w:rsid w:val="00177139"/>
    <w:rsid w:val="001807C8"/>
    <w:rsid w:val="00190105"/>
    <w:rsid w:val="001A77D3"/>
    <w:rsid w:val="001C5F47"/>
    <w:rsid w:val="001D0890"/>
    <w:rsid w:val="001E237D"/>
    <w:rsid w:val="001E5849"/>
    <w:rsid w:val="001F663F"/>
    <w:rsid w:val="001F7D36"/>
    <w:rsid w:val="0020422A"/>
    <w:rsid w:val="00206198"/>
    <w:rsid w:val="00206E1F"/>
    <w:rsid w:val="00212D39"/>
    <w:rsid w:val="00225B05"/>
    <w:rsid w:val="002334EB"/>
    <w:rsid w:val="00234684"/>
    <w:rsid w:val="0025395B"/>
    <w:rsid w:val="00254CBE"/>
    <w:rsid w:val="00255A41"/>
    <w:rsid w:val="00264EC4"/>
    <w:rsid w:val="00270678"/>
    <w:rsid w:val="002756A3"/>
    <w:rsid w:val="00286408"/>
    <w:rsid w:val="002922C4"/>
    <w:rsid w:val="002A5970"/>
    <w:rsid w:val="002A5E27"/>
    <w:rsid w:val="002A7107"/>
    <w:rsid w:val="002A7B04"/>
    <w:rsid w:val="002B5424"/>
    <w:rsid w:val="002C12A7"/>
    <w:rsid w:val="002D5541"/>
    <w:rsid w:val="002D72B1"/>
    <w:rsid w:val="002E1608"/>
    <w:rsid w:val="002E3428"/>
    <w:rsid w:val="003356F6"/>
    <w:rsid w:val="003372D3"/>
    <w:rsid w:val="0034357D"/>
    <w:rsid w:val="00347321"/>
    <w:rsid w:val="00356AA5"/>
    <w:rsid w:val="00373231"/>
    <w:rsid w:val="003820FD"/>
    <w:rsid w:val="003849C1"/>
    <w:rsid w:val="003860D3"/>
    <w:rsid w:val="003864AC"/>
    <w:rsid w:val="0039103B"/>
    <w:rsid w:val="00392827"/>
    <w:rsid w:val="00393DE2"/>
    <w:rsid w:val="00397DD2"/>
    <w:rsid w:val="003A60C6"/>
    <w:rsid w:val="003B1702"/>
    <w:rsid w:val="003B255E"/>
    <w:rsid w:val="003D60F1"/>
    <w:rsid w:val="003F6EF2"/>
    <w:rsid w:val="00407EF3"/>
    <w:rsid w:val="00410F5F"/>
    <w:rsid w:val="00445A8C"/>
    <w:rsid w:val="004519B8"/>
    <w:rsid w:val="004526F1"/>
    <w:rsid w:val="00456A20"/>
    <w:rsid w:val="00460783"/>
    <w:rsid w:val="00473B3E"/>
    <w:rsid w:val="00476633"/>
    <w:rsid w:val="00482BB6"/>
    <w:rsid w:val="004831AE"/>
    <w:rsid w:val="00491CC1"/>
    <w:rsid w:val="0049687C"/>
    <w:rsid w:val="004A5C7F"/>
    <w:rsid w:val="004D500E"/>
    <w:rsid w:val="004E0725"/>
    <w:rsid w:val="004E35D4"/>
    <w:rsid w:val="004E4574"/>
    <w:rsid w:val="004E6C9A"/>
    <w:rsid w:val="00500DA2"/>
    <w:rsid w:val="0052078D"/>
    <w:rsid w:val="0056013A"/>
    <w:rsid w:val="005613E4"/>
    <w:rsid w:val="00562041"/>
    <w:rsid w:val="00571FC4"/>
    <w:rsid w:val="005A3F8C"/>
    <w:rsid w:val="005B4961"/>
    <w:rsid w:val="005C333A"/>
    <w:rsid w:val="005D021A"/>
    <w:rsid w:val="005D4262"/>
    <w:rsid w:val="005D5B4F"/>
    <w:rsid w:val="005E1391"/>
    <w:rsid w:val="006142F9"/>
    <w:rsid w:val="00631C6F"/>
    <w:rsid w:val="0063291D"/>
    <w:rsid w:val="0063574A"/>
    <w:rsid w:val="00660B84"/>
    <w:rsid w:val="00662CF6"/>
    <w:rsid w:val="006660C1"/>
    <w:rsid w:val="00677488"/>
    <w:rsid w:val="00686570"/>
    <w:rsid w:val="00686571"/>
    <w:rsid w:val="0069445A"/>
    <w:rsid w:val="006C096B"/>
    <w:rsid w:val="006C2F57"/>
    <w:rsid w:val="006C6144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2D41"/>
    <w:rsid w:val="00804367"/>
    <w:rsid w:val="008334E9"/>
    <w:rsid w:val="00834900"/>
    <w:rsid w:val="00834B95"/>
    <w:rsid w:val="00885A38"/>
    <w:rsid w:val="00886DB8"/>
    <w:rsid w:val="00890AF7"/>
    <w:rsid w:val="008D40CE"/>
    <w:rsid w:val="009029D5"/>
    <w:rsid w:val="0090327F"/>
    <w:rsid w:val="009075F6"/>
    <w:rsid w:val="009077C3"/>
    <w:rsid w:val="00930725"/>
    <w:rsid w:val="00932297"/>
    <w:rsid w:val="0094262F"/>
    <w:rsid w:val="009458D3"/>
    <w:rsid w:val="00946092"/>
    <w:rsid w:val="0095579F"/>
    <w:rsid w:val="00962138"/>
    <w:rsid w:val="009662F3"/>
    <w:rsid w:val="00967902"/>
    <w:rsid w:val="009A291F"/>
    <w:rsid w:val="009A3C50"/>
    <w:rsid w:val="009B2233"/>
    <w:rsid w:val="009B3AA3"/>
    <w:rsid w:val="009C3260"/>
    <w:rsid w:val="009D5ECD"/>
    <w:rsid w:val="009D679E"/>
    <w:rsid w:val="009F2784"/>
    <w:rsid w:val="009F61E4"/>
    <w:rsid w:val="00A1178E"/>
    <w:rsid w:val="00A12200"/>
    <w:rsid w:val="00A214E0"/>
    <w:rsid w:val="00A27986"/>
    <w:rsid w:val="00A41FF5"/>
    <w:rsid w:val="00A45903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07525"/>
    <w:rsid w:val="00B14880"/>
    <w:rsid w:val="00B237CF"/>
    <w:rsid w:val="00B347E5"/>
    <w:rsid w:val="00B3706D"/>
    <w:rsid w:val="00B40836"/>
    <w:rsid w:val="00B46D71"/>
    <w:rsid w:val="00B70376"/>
    <w:rsid w:val="00B849B5"/>
    <w:rsid w:val="00B93B67"/>
    <w:rsid w:val="00B947EE"/>
    <w:rsid w:val="00BA03E9"/>
    <w:rsid w:val="00BA0FBD"/>
    <w:rsid w:val="00BC0D10"/>
    <w:rsid w:val="00BC2229"/>
    <w:rsid w:val="00BC37FF"/>
    <w:rsid w:val="00BC4506"/>
    <w:rsid w:val="00BF7AEB"/>
    <w:rsid w:val="00C032FC"/>
    <w:rsid w:val="00C206AF"/>
    <w:rsid w:val="00C44BC7"/>
    <w:rsid w:val="00C503E4"/>
    <w:rsid w:val="00C549E0"/>
    <w:rsid w:val="00C64574"/>
    <w:rsid w:val="00C74FE9"/>
    <w:rsid w:val="00C83DEF"/>
    <w:rsid w:val="00C9046D"/>
    <w:rsid w:val="00C92A15"/>
    <w:rsid w:val="00CA15C9"/>
    <w:rsid w:val="00CA58C5"/>
    <w:rsid w:val="00CA5E5F"/>
    <w:rsid w:val="00CA62F9"/>
    <w:rsid w:val="00CB17FD"/>
    <w:rsid w:val="00CC1522"/>
    <w:rsid w:val="00CF2AB8"/>
    <w:rsid w:val="00D00311"/>
    <w:rsid w:val="00D14007"/>
    <w:rsid w:val="00D20F4E"/>
    <w:rsid w:val="00D21A8C"/>
    <w:rsid w:val="00D270AF"/>
    <w:rsid w:val="00D27246"/>
    <w:rsid w:val="00D2743A"/>
    <w:rsid w:val="00D402FD"/>
    <w:rsid w:val="00D4463B"/>
    <w:rsid w:val="00D44844"/>
    <w:rsid w:val="00D57BCB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614A"/>
    <w:rsid w:val="00E177E4"/>
    <w:rsid w:val="00E41E1D"/>
    <w:rsid w:val="00E5055D"/>
    <w:rsid w:val="00E55045"/>
    <w:rsid w:val="00E604E6"/>
    <w:rsid w:val="00E83FF8"/>
    <w:rsid w:val="00E85AB6"/>
    <w:rsid w:val="00E90F18"/>
    <w:rsid w:val="00E934AD"/>
    <w:rsid w:val="00EB10DF"/>
    <w:rsid w:val="00ED1FFE"/>
    <w:rsid w:val="00EE56F0"/>
    <w:rsid w:val="00F02B6F"/>
    <w:rsid w:val="00F06298"/>
    <w:rsid w:val="00F220C7"/>
    <w:rsid w:val="00F30705"/>
    <w:rsid w:val="00F31591"/>
    <w:rsid w:val="00F6331E"/>
    <w:rsid w:val="00F6773B"/>
    <w:rsid w:val="00F70086"/>
    <w:rsid w:val="00F70F8C"/>
    <w:rsid w:val="00F8455A"/>
    <w:rsid w:val="00F93061"/>
    <w:rsid w:val="00FA2FE5"/>
    <w:rsid w:val="00FA57D9"/>
    <w:rsid w:val="00FD05BE"/>
    <w:rsid w:val="00FD7BE1"/>
    <w:rsid w:val="00FE0F4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F32A4"/>
  <w15:docId w15:val="{3A017AC8-C4B5-4757-ABEC-77C4BB9C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nhideWhenUsed/>
    <w:rsid w:val="002756A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56A3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C74FE9"/>
    <w:rPr>
      <w:lang w:eastAsia="sr-Latn-CS"/>
    </w:rPr>
  </w:style>
  <w:style w:type="paragraph" w:styleId="BalloonText">
    <w:name w:val="Balloon Text"/>
    <w:basedOn w:val="Normal"/>
    <w:link w:val="BalloonTextChar"/>
    <w:rsid w:val="002E34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3428"/>
    <w:rPr>
      <w:rFonts w:ascii="Tahoma" w:hAnsi="Tahoma" w:cs="Tahoma"/>
      <w:sz w:val="16"/>
      <w:szCs w:val="16"/>
      <w:lang w:eastAsia="sr-Latn-CS"/>
    </w:rPr>
  </w:style>
  <w:style w:type="paragraph" w:styleId="ListParagraph">
    <w:name w:val="List Paragraph"/>
    <w:basedOn w:val="Normal"/>
    <w:uiPriority w:val="34"/>
    <w:qFormat/>
    <w:rsid w:val="001A7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fi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7C33A-E967-4877-9C10-AE483F44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104</TotalTime>
  <Pages>16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Nemanja Stojanovic</cp:lastModifiedBy>
  <cp:revision>18</cp:revision>
  <cp:lastPrinted>1900-12-31T22:00:00Z</cp:lastPrinted>
  <dcterms:created xsi:type="dcterms:W3CDTF">2022-04-16T17:39:00Z</dcterms:created>
  <dcterms:modified xsi:type="dcterms:W3CDTF">2022-05-15T13:04:00Z</dcterms:modified>
</cp:coreProperties>
</file>
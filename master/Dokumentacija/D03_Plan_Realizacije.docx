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7BA4" w14:textId="77777777" w:rsidR="002343C5" w:rsidRPr="006F61C6" w:rsidRDefault="002343C5">
      <w:pPr>
        <w:pStyle w:val="BodyText"/>
        <w:rPr>
          <w:lang w:val="sr-Latn-CS"/>
        </w:rPr>
      </w:pPr>
    </w:p>
    <w:p w14:paraId="11093653" w14:textId="56D678C7" w:rsidR="002343C5" w:rsidRPr="006F61C6" w:rsidRDefault="002C7CB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EasyCaffe</w:t>
      </w:r>
    </w:p>
    <w:p w14:paraId="2975D9FB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9384522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6EC0DFBF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8549DA4" w14:textId="73295F3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26305D">
        <w:rPr>
          <w:sz w:val="28"/>
          <w:lang w:val="sr-Latn-CS"/>
        </w:rPr>
        <w:t>1</w:t>
      </w:r>
    </w:p>
    <w:p w14:paraId="61309523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1FD6439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47D4B1" w14:textId="77777777">
        <w:tc>
          <w:tcPr>
            <w:tcW w:w="2304" w:type="dxa"/>
          </w:tcPr>
          <w:p w14:paraId="79EBFCE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D5300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244F469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1055090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D7A93ED" w14:textId="77777777">
        <w:tc>
          <w:tcPr>
            <w:tcW w:w="2304" w:type="dxa"/>
          </w:tcPr>
          <w:p w14:paraId="43B755E7" w14:textId="7F3564EE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08.0</w:t>
            </w:r>
            <w:r w:rsidR="00DC68B5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.20</w:t>
            </w:r>
            <w:r w:rsidR="00DC68B5">
              <w:rPr>
                <w:lang w:val="sr-Latn-CS"/>
              </w:rPr>
              <w:t>22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B676352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85A29E9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A2EEFC5" w14:textId="77777777" w:rsidR="002343C5" w:rsidRDefault="00DC68B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Spirić</w:t>
            </w:r>
          </w:p>
          <w:p w14:paraId="154A9C3D" w14:textId="6A588D99" w:rsidR="00DC68B5" w:rsidRDefault="00DC68B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Stanković</w:t>
            </w:r>
          </w:p>
          <w:p w14:paraId="623D24AF" w14:textId="32E327B5" w:rsidR="00DC68B5" w:rsidRDefault="00DC68B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Vanja Stanković</w:t>
            </w:r>
          </w:p>
          <w:p w14:paraId="3606C9DA" w14:textId="2556FD92" w:rsidR="00DC68B5" w:rsidRPr="006F61C6" w:rsidRDefault="00DC68B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504DAFD" w14:textId="77777777">
        <w:tc>
          <w:tcPr>
            <w:tcW w:w="2304" w:type="dxa"/>
          </w:tcPr>
          <w:p w14:paraId="2289BBDF" w14:textId="04BACC89" w:rsidR="002343C5" w:rsidRPr="006F61C6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14.05.2022.</w:t>
            </w:r>
          </w:p>
        </w:tc>
        <w:tc>
          <w:tcPr>
            <w:tcW w:w="1152" w:type="dxa"/>
          </w:tcPr>
          <w:p w14:paraId="18F92C83" w14:textId="09075ADE" w:rsidR="002343C5" w:rsidRPr="006F61C6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2A2D508B" w14:textId="779E3AD6" w:rsidR="002343C5" w:rsidRPr="006F61C6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195" w:type="dxa"/>
          </w:tcPr>
          <w:p w14:paraId="756DB28F" w14:textId="77777777" w:rsidR="002343C5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Spiric</w:t>
            </w:r>
          </w:p>
          <w:p w14:paraId="5182F5C2" w14:textId="77777777" w:rsidR="0026305D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Stankovic</w:t>
            </w:r>
          </w:p>
          <w:p w14:paraId="2777ABC1" w14:textId="6E0A8E99" w:rsidR="0026305D" w:rsidRPr="006F61C6" w:rsidRDefault="002630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Vanja Stankovic</w:t>
            </w:r>
          </w:p>
        </w:tc>
      </w:tr>
      <w:tr w:rsidR="002343C5" w:rsidRPr="006F61C6" w14:paraId="7FBE5856" w14:textId="77777777">
        <w:tc>
          <w:tcPr>
            <w:tcW w:w="2304" w:type="dxa"/>
          </w:tcPr>
          <w:p w14:paraId="1651E78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F2B70F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09AA9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86181D3" w14:textId="4F771D8D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02B9119" w14:textId="77777777">
        <w:tc>
          <w:tcPr>
            <w:tcW w:w="2304" w:type="dxa"/>
          </w:tcPr>
          <w:p w14:paraId="444FCF8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D96AA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3DD3EC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9BDC4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26A476B" w14:textId="77777777" w:rsidR="002343C5" w:rsidRPr="006F61C6" w:rsidRDefault="002343C5">
      <w:pPr>
        <w:rPr>
          <w:lang w:val="sr-Latn-CS"/>
        </w:rPr>
      </w:pPr>
    </w:p>
    <w:p w14:paraId="2242BDD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ECC0B73" w14:textId="574FCFC4" w:rsidR="00BE681B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E681B" w:rsidRPr="00565C51">
        <w:rPr>
          <w:noProof/>
          <w:lang w:val="sr-Latn-CS"/>
        </w:rPr>
        <w:t>1.</w:t>
      </w:r>
      <w:r w:rsidR="00BE681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BE681B" w:rsidRPr="00565C51">
        <w:rPr>
          <w:noProof/>
          <w:lang w:val="sr-Latn-CS"/>
        </w:rPr>
        <w:t>Cilj dokumenta</w:t>
      </w:r>
      <w:r w:rsidR="00BE681B">
        <w:rPr>
          <w:noProof/>
        </w:rPr>
        <w:tab/>
      </w:r>
      <w:r w:rsidR="00BE681B">
        <w:rPr>
          <w:noProof/>
        </w:rPr>
        <w:fldChar w:fldCharType="begin"/>
      </w:r>
      <w:r w:rsidR="00BE681B">
        <w:rPr>
          <w:noProof/>
        </w:rPr>
        <w:instrText xml:space="preserve"> PAGEREF _Toc103442091 \h </w:instrText>
      </w:r>
      <w:r w:rsidR="00BE681B">
        <w:rPr>
          <w:noProof/>
        </w:rPr>
      </w:r>
      <w:r w:rsidR="00BE681B">
        <w:rPr>
          <w:noProof/>
        </w:rPr>
        <w:fldChar w:fldCharType="separate"/>
      </w:r>
      <w:r w:rsidR="00BE681B">
        <w:rPr>
          <w:noProof/>
        </w:rPr>
        <w:t>4</w:t>
      </w:r>
      <w:r w:rsidR="00BE681B">
        <w:rPr>
          <w:noProof/>
        </w:rPr>
        <w:fldChar w:fldCharType="end"/>
      </w:r>
    </w:p>
    <w:p w14:paraId="64DFFB5D" w14:textId="56AC83EA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B0EA6" w14:textId="54CE5129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2DFDC6" w14:textId="0F85DDFB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D7E5A" w14:textId="0DA3F2F1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953257" w14:textId="69222431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8FFF6" w14:textId="6756A4BC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40375E" w14:textId="2021FAC9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98D10F" w14:textId="18F0F4CB" w:rsidR="00BE681B" w:rsidRDefault="00BE68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992A54" w14:textId="2C5CDDEC" w:rsidR="00BE681B" w:rsidRDefault="00BE68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F9B859" w14:textId="5E9357A5" w:rsidR="00BE681B" w:rsidRDefault="00BE68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221463" w14:textId="3A86F114" w:rsidR="00BE681B" w:rsidRDefault="00BE68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65C51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65C51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AB3736" w14:textId="3474DC94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2671DE72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03442091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796F8E5B" w14:textId="24E681B3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</w:t>
      </w:r>
      <w:r w:rsidR="002C7CB3">
        <w:rPr>
          <w:lang w:val="sr-Latn-CS"/>
        </w:rPr>
        <w:t>EasyCaffe</w:t>
      </w:r>
      <w:r w:rsidR="002343C5" w:rsidRPr="006F61C6">
        <w:rPr>
          <w:lang w:val="sr-Latn-CS"/>
        </w:rPr>
        <w:t xml:space="preserve">.  </w:t>
      </w:r>
    </w:p>
    <w:p w14:paraId="47B53C2F" w14:textId="77777777" w:rsidR="002343C5" w:rsidRPr="006F61C6" w:rsidRDefault="006D0694">
      <w:pPr>
        <w:pStyle w:val="Heading1"/>
        <w:rPr>
          <w:lang w:val="sr-Latn-CS"/>
        </w:rPr>
      </w:pPr>
      <w:bookmarkStart w:id="1" w:name="_Toc103442092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ED2AC1F" w14:textId="608273A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2C7CB3">
        <w:rPr>
          <w:lang w:val="sr-Latn-CS"/>
        </w:rPr>
        <w:t>MATRAPAZ ekipe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portala </w:t>
      </w:r>
      <w:r w:rsidR="002C7CB3">
        <w:rPr>
          <w:lang w:val="sr-Latn-CS"/>
        </w:rPr>
        <w:t>EasyCaffe</w:t>
      </w:r>
      <w:r w:rsidR="006D41CE">
        <w:rPr>
          <w:lang w:val="sr-Latn-CS"/>
        </w:rPr>
        <w:t xml:space="preserve"> namenjenog za </w:t>
      </w:r>
      <w:r w:rsidR="002C7CB3">
        <w:rPr>
          <w:lang w:val="sr-Latn-CS"/>
        </w:rPr>
        <w:t>unapredjenje efikasnosti rada kafica</w:t>
      </w:r>
      <w:r w:rsidR="006D41CE">
        <w:rPr>
          <w:lang w:val="sr-Latn-CS"/>
        </w:rPr>
        <w:t xml:space="preserve">. </w:t>
      </w:r>
    </w:p>
    <w:p w14:paraId="4321DAF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04D9BD9A" w14:textId="77777777" w:rsidR="002343C5" w:rsidRPr="006F61C6" w:rsidRDefault="006D41CE">
      <w:pPr>
        <w:pStyle w:val="Heading1"/>
        <w:rPr>
          <w:lang w:val="sr-Latn-CS"/>
        </w:rPr>
      </w:pPr>
      <w:bookmarkStart w:id="2" w:name="_Toc103442093"/>
      <w:r>
        <w:rPr>
          <w:lang w:val="sr-Latn-CS"/>
        </w:rPr>
        <w:t>Reference</w:t>
      </w:r>
      <w:bookmarkEnd w:id="2"/>
    </w:p>
    <w:p w14:paraId="304B7332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598F0C1F" w14:textId="227C4579" w:rsidR="002343C5" w:rsidRDefault="002C7CB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EasyCaffe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</w:t>
      </w:r>
      <w:r>
        <w:rPr>
          <w:lang w:val="sr-Latn-CS"/>
        </w:rPr>
        <w:t xml:space="preserve">a, </w:t>
      </w:r>
      <w:r w:rsidR="002343C5" w:rsidRPr="006F61C6">
        <w:rPr>
          <w:lang w:val="sr-Latn-CS"/>
        </w:rPr>
        <w:t>V1.0</w:t>
      </w:r>
      <w:r w:rsidR="00260B17">
        <w:rPr>
          <w:lang w:val="sr-Latn-CS"/>
        </w:rPr>
        <w:t>, 20</w:t>
      </w:r>
      <w:r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  <w:r w:rsidR="002343C5" w:rsidRPr="006F61C6">
        <w:rPr>
          <w:lang w:val="sr-Latn-CS"/>
        </w:rPr>
        <w:t>.</w:t>
      </w:r>
    </w:p>
    <w:p w14:paraId="5FD0DBA0" w14:textId="3E8ABE09" w:rsidR="00260B17" w:rsidRPr="006F61C6" w:rsidRDefault="002C7CB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EasyCaffe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Pr="006F61C6">
        <w:rPr>
          <w:lang w:val="sr-Latn-CS"/>
        </w:rPr>
        <w:t>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  <w:r w:rsidRPr="006F61C6">
        <w:rPr>
          <w:lang w:val="sr-Latn-CS"/>
        </w:rPr>
        <w:t>.</w:t>
      </w:r>
    </w:p>
    <w:p w14:paraId="6A866536" w14:textId="77777777" w:rsidR="002343C5" w:rsidRPr="006F61C6" w:rsidRDefault="003D5CA3">
      <w:pPr>
        <w:pStyle w:val="Heading1"/>
        <w:rPr>
          <w:lang w:val="sr-Latn-CS"/>
        </w:rPr>
      </w:pPr>
      <w:bookmarkStart w:id="3" w:name="_Toc103442094"/>
      <w:r>
        <w:rPr>
          <w:lang w:val="sr-Latn-CS"/>
        </w:rPr>
        <w:t>Plan razvojnih faza</w:t>
      </w:r>
      <w:bookmarkEnd w:id="3"/>
    </w:p>
    <w:p w14:paraId="40E5AB86" w14:textId="6211485B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</w:t>
      </w:r>
      <w:r w:rsidR="007B49FD">
        <w:rPr>
          <w:lang w:val="sr-Latn-CS"/>
        </w:rPr>
        <w:t xml:space="preserve"> je</w:t>
      </w:r>
      <w:r w:rsidR="00AC06A4">
        <w:rPr>
          <w:lang w:val="sr-Latn-CS"/>
        </w:rPr>
        <w:t xml:space="preserve"> u sledećoj tabeli</w:t>
      </w:r>
      <w:r w:rsidR="002343C5" w:rsidRPr="006F61C6">
        <w:rPr>
          <w:lang w:val="sr-Latn-CS"/>
        </w:rPr>
        <w:t>:</w:t>
      </w:r>
    </w:p>
    <w:p w14:paraId="45F20487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E1FC6F2" w14:textId="77777777">
        <w:trPr>
          <w:jc w:val="center"/>
        </w:trPr>
        <w:tc>
          <w:tcPr>
            <w:tcW w:w="2160" w:type="dxa"/>
          </w:tcPr>
          <w:p w14:paraId="70A4888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7315B86B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350CEF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5865DFC1" w14:textId="77777777">
        <w:trPr>
          <w:jc w:val="center"/>
        </w:trPr>
        <w:tc>
          <w:tcPr>
            <w:tcW w:w="2160" w:type="dxa"/>
          </w:tcPr>
          <w:p w14:paraId="5420121F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D6411C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30B6D1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727CC70" w14:textId="77777777">
        <w:trPr>
          <w:jc w:val="center"/>
        </w:trPr>
        <w:tc>
          <w:tcPr>
            <w:tcW w:w="2160" w:type="dxa"/>
          </w:tcPr>
          <w:p w14:paraId="5745D05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2C579D8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8426BA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20BFB4C2" w14:textId="77777777">
        <w:trPr>
          <w:jc w:val="center"/>
        </w:trPr>
        <w:tc>
          <w:tcPr>
            <w:tcW w:w="2160" w:type="dxa"/>
          </w:tcPr>
          <w:p w14:paraId="7CDAD36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71EE0EA1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4B43770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184CE72D" w14:textId="77777777">
        <w:trPr>
          <w:jc w:val="center"/>
        </w:trPr>
        <w:tc>
          <w:tcPr>
            <w:tcW w:w="2160" w:type="dxa"/>
          </w:tcPr>
          <w:p w14:paraId="75862D9F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379120F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5AAE62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594D5DDF" w14:textId="77777777" w:rsidR="002343C5" w:rsidRPr="006F61C6" w:rsidRDefault="002343C5">
      <w:pPr>
        <w:pStyle w:val="BodyText"/>
        <w:rPr>
          <w:lang w:val="sr-Latn-CS"/>
        </w:rPr>
      </w:pPr>
    </w:p>
    <w:p w14:paraId="08171A84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79610002" w14:textId="1A6A4FA5" w:rsidR="002343C5" w:rsidRPr="006F61C6" w:rsidRDefault="004E21E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2343C5"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351ADECC" w14:textId="77777777">
        <w:trPr>
          <w:jc w:val="right"/>
        </w:trPr>
        <w:tc>
          <w:tcPr>
            <w:tcW w:w="1276" w:type="dxa"/>
          </w:tcPr>
          <w:p w14:paraId="194A469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5181C34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A2D40C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1D53DA82" w14:textId="77777777">
        <w:trPr>
          <w:jc w:val="right"/>
        </w:trPr>
        <w:tc>
          <w:tcPr>
            <w:tcW w:w="1276" w:type="dxa"/>
          </w:tcPr>
          <w:p w14:paraId="62E1FD1E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2B84CE8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36B0E1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7D0754F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0EA9B614" w14:textId="77777777">
        <w:trPr>
          <w:jc w:val="right"/>
        </w:trPr>
        <w:tc>
          <w:tcPr>
            <w:tcW w:w="1276" w:type="dxa"/>
          </w:tcPr>
          <w:p w14:paraId="34F25F0E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1356DE8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09C6449C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1642DAA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DCB2B8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651EBB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FCC366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850CBD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3E4DE319" w14:textId="77777777">
        <w:trPr>
          <w:jc w:val="right"/>
        </w:trPr>
        <w:tc>
          <w:tcPr>
            <w:tcW w:w="1276" w:type="dxa"/>
          </w:tcPr>
          <w:p w14:paraId="1FBADA1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5E4E2A8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77C26C6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78C4E8A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351E550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7B0482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70CCE7DE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FE8187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5FFB84C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652A088D" w14:textId="77777777">
        <w:trPr>
          <w:jc w:val="right"/>
        </w:trPr>
        <w:tc>
          <w:tcPr>
            <w:tcW w:w="1276" w:type="dxa"/>
          </w:tcPr>
          <w:p w14:paraId="4D0E055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DF054A5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77EBF696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25FBE9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E20A36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1896EA68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70AB61C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79D42DB8" w14:textId="77777777" w:rsidR="002343C5" w:rsidRPr="006F61C6" w:rsidRDefault="002343C5">
      <w:pPr>
        <w:pStyle w:val="BodyText"/>
        <w:rPr>
          <w:lang w:val="sr-Latn-CS"/>
        </w:rPr>
      </w:pPr>
    </w:p>
    <w:p w14:paraId="5BEADED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5C7470DE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A1AD168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03442095"/>
      <w:r>
        <w:rPr>
          <w:lang w:val="sr-Latn-CS"/>
        </w:rPr>
        <w:t>Raspored aktivnosti</w:t>
      </w:r>
      <w:bookmarkEnd w:id="4"/>
    </w:p>
    <w:p w14:paraId="71E07E09" w14:textId="136D5D38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C7CB3">
        <w:rPr>
          <w:lang w:val="sr-Latn-CS"/>
        </w:rPr>
        <w:t>EasyCaffe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4C5017D4" w14:textId="3CA16BAA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E21E5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14:paraId="37AF03E5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03442096"/>
      <w:r>
        <w:rPr>
          <w:lang w:val="sr-Latn-CS"/>
        </w:rPr>
        <w:t>Ciljevi iteracija</w:t>
      </w:r>
      <w:bookmarkEnd w:id="5"/>
    </w:p>
    <w:p w14:paraId="503546E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6EDD62C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D3E300D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25C622F0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D371E37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30F29198" w14:textId="77777777">
        <w:tc>
          <w:tcPr>
            <w:tcW w:w="1350" w:type="dxa"/>
          </w:tcPr>
          <w:p w14:paraId="068EF35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3519C51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8A9F81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6B9E6450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7B3D7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44EC7858" w14:textId="77777777">
        <w:tc>
          <w:tcPr>
            <w:tcW w:w="1350" w:type="dxa"/>
          </w:tcPr>
          <w:p w14:paraId="64C83C0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70B2A64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0A23A01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A97F907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339520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790C407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10F28F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33364B1D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314F6CD1" w14:textId="77777777">
        <w:tc>
          <w:tcPr>
            <w:tcW w:w="1350" w:type="dxa"/>
          </w:tcPr>
          <w:p w14:paraId="3ED1958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961E91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C37955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B68BB6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0BE9B92F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071E8FD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D03EC21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2A868D00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06DBF8C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3FE340C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0C3920B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6A98B3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51B1D6FD" w14:textId="77777777">
        <w:tc>
          <w:tcPr>
            <w:tcW w:w="1350" w:type="dxa"/>
            <w:vMerge w:val="restart"/>
          </w:tcPr>
          <w:p w14:paraId="4F0E569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41D597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4FF00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65CEA3FE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3763A37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9A41BE2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17CE870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91E7D1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74BB77B" w14:textId="77777777">
        <w:tc>
          <w:tcPr>
            <w:tcW w:w="1350" w:type="dxa"/>
            <w:vMerge/>
          </w:tcPr>
          <w:p w14:paraId="2E91768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D7C47D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43DC210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EEBC5E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6154B1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9EEDFD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3C0EFCB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601299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5A508B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19F1B949" w14:textId="77777777">
        <w:tc>
          <w:tcPr>
            <w:tcW w:w="1350" w:type="dxa"/>
          </w:tcPr>
          <w:p w14:paraId="2ECADE93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37C96EA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45A7519D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EF2D66B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05188D4F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95DF817" w14:textId="77777777" w:rsidR="002343C5" w:rsidRPr="006F61C6" w:rsidRDefault="002343C5">
      <w:pPr>
        <w:pStyle w:val="BodyText"/>
        <w:rPr>
          <w:lang w:val="sr-Latn-CS"/>
        </w:rPr>
      </w:pPr>
    </w:p>
    <w:p w14:paraId="55036AA3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03442097"/>
      <w:r>
        <w:rPr>
          <w:lang w:val="sr-Latn-CS"/>
        </w:rPr>
        <w:t>Verzije</w:t>
      </w:r>
      <w:bookmarkEnd w:id="6"/>
    </w:p>
    <w:p w14:paraId="7F1ED8B6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5D6CB4BA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E5E3217" w14:textId="77777777" w:rsidR="002343C5" w:rsidRPr="006F61C6" w:rsidRDefault="00495821">
      <w:pPr>
        <w:pStyle w:val="Heading1"/>
        <w:rPr>
          <w:lang w:val="sr-Latn-CS"/>
        </w:rPr>
      </w:pPr>
      <w:bookmarkStart w:id="7" w:name="_Toc103442098"/>
      <w:r>
        <w:rPr>
          <w:lang w:val="sr-Latn-CS"/>
        </w:rPr>
        <w:t>Plan korišćenja resursa</w:t>
      </w:r>
      <w:bookmarkEnd w:id="7"/>
    </w:p>
    <w:p w14:paraId="6EB4731F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03442099"/>
      <w:r>
        <w:rPr>
          <w:lang w:val="sr-Latn-CS"/>
        </w:rPr>
        <w:t>Organizaciona struktura</w:t>
      </w:r>
      <w:bookmarkEnd w:id="8"/>
    </w:p>
    <w:p w14:paraId="1BB15324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CCF4EB0" w14:textId="2F7986EB" w:rsidR="00C4723D" w:rsidRDefault="0078417D" w:rsidP="0078417D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6439A8F4" wp14:editId="44EF82F6">
            <wp:extent cx="5417449" cy="204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49" cy="20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CS"/>
        </w:rPr>
        <w:br w:type="textWrapping" w:clear="all"/>
      </w:r>
    </w:p>
    <w:p w14:paraId="380AA222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03442100"/>
      <w:r>
        <w:rPr>
          <w:lang w:val="sr-Latn-CS"/>
        </w:rPr>
        <w:t>Kadrovska politika</w:t>
      </w:r>
      <w:bookmarkEnd w:id="9"/>
    </w:p>
    <w:p w14:paraId="0AFAD749" w14:textId="034067E1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2C7CB3">
        <w:rPr>
          <w:lang w:val="sr-Latn-CS"/>
        </w:rPr>
        <w:t>EasyCaffe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5421B255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03442101"/>
      <w:r>
        <w:rPr>
          <w:lang w:val="sr-Latn-CS"/>
        </w:rPr>
        <w:t>Plan obuke</w:t>
      </w:r>
      <w:bookmarkEnd w:id="10"/>
    </w:p>
    <w:p w14:paraId="7D1ADE90" w14:textId="6582D1CC" w:rsidR="002343C5" w:rsidRPr="006F61C6" w:rsidRDefault="00574004" w:rsidP="00CC7715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4AEBA899" w14:textId="077CADDC" w:rsidR="002343C5" w:rsidRPr="00CC7715" w:rsidRDefault="00FD0ACA" w:rsidP="00CC7715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</w:t>
      </w:r>
      <w:r w:rsidR="00CC7715">
        <w:rPr>
          <w:lang w:val="sr-Latn-CS"/>
        </w:rPr>
        <w:t>sa fokusom na JavaScript jezik.</w:t>
      </w:r>
    </w:p>
    <w:p w14:paraId="4DAFBFC3" w14:textId="303B85E1" w:rsidR="002343C5" w:rsidRPr="006F61C6" w:rsidRDefault="00422B0E">
      <w:pPr>
        <w:pStyle w:val="Heading1"/>
        <w:rPr>
          <w:lang w:val="sr-Latn-CS"/>
        </w:rPr>
      </w:pPr>
      <w:bookmarkStart w:id="11" w:name="_Toc103442102"/>
      <w:r>
        <w:rPr>
          <w:lang w:val="sr-Latn-CS"/>
        </w:rPr>
        <w:t>Cena realizacije projekta</w:t>
      </w:r>
      <w:bookmarkEnd w:id="11"/>
    </w:p>
    <w:p w14:paraId="6A5C6EEF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885"/>
        <w:gridCol w:w="949"/>
        <w:gridCol w:w="275"/>
        <w:gridCol w:w="1718"/>
        <w:gridCol w:w="567"/>
        <w:gridCol w:w="1474"/>
      </w:tblGrid>
      <w:tr w:rsidR="00870F50" w:rsidRPr="00870F50" w14:paraId="095F2E56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718B185" w14:textId="69C3406F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CC7715">
              <w:rPr>
                <w:b/>
                <w:bCs/>
                <w:lang w:val="sr-Latn-CS"/>
              </w:rPr>
              <w:t>EasyCaffe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049BDB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145D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08C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793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EA8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9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70F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EBF8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EBB4BE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982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6EE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8F0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5FE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D37E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36F03C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CE7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B34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6751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F5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15DDF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5C6C4A3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074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D6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4A33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6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4A9AD5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200B339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7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045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7B97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2BB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6BF9D8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611C401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7D3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D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63BD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19B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0C621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3D3DC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442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D90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DBDE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AE6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8926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EC9EA7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11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7E7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E5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762B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DB6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F6C40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061D55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4FF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6E9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09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E06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B4D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DC95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40D73DA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230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ABE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1F2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26A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339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F3F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62D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A5A61A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5D7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2F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B01E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5A7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E8DC5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6C9C19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03D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E98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C94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6E1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BAF7FE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213C859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58CF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C92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BE5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AA9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CE4BB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2BC6BD8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D32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A66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45B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D56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D406DF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11F7E5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090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9A1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331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F47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BDB6E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21CCF55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E73B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A48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DED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DCD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6EF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25B6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606A30BE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CC0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E19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D1EF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A10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005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774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CEED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40DD21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4DCDB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D85F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DAF7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5B24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8969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6AC1E28" w14:textId="4B6CD16C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5141122C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8809" w14:textId="77777777" w:rsidR="00D63581" w:rsidRDefault="00D63581">
      <w:r>
        <w:separator/>
      </w:r>
    </w:p>
  </w:endnote>
  <w:endnote w:type="continuationSeparator" w:id="0">
    <w:p w14:paraId="32BE6AA4" w14:textId="77777777" w:rsidR="00D63581" w:rsidRDefault="00D6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3F8E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21FEC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4350036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55B15801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F8A0432" w14:textId="1AA00215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6305D">
            <w:rPr>
              <w:lang w:val="sr-Latn-CS"/>
            </w:rPr>
            <w:t>MATRAPAZ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FD1183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CCF9FDF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0055D510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908A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B11E" w14:textId="77777777" w:rsidR="00D63581" w:rsidRDefault="00D63581">
      <w:r>
        <w:separator/>
      </w:r>
    </w:p>
  </w:footnote>
  <w:footnote w:type="continuationSeparator" w:id="0">
    <w:p w14:paraId="5F977BFC" w14:textId="77777777" w:rsidR="00D63581" w:rsidRDefault="00D63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468E" w14:textId="77777777" w:rsidR="002343C5" w:rsidRDefault="002343C5">
    <w:pPr>
      <w:rPr>
        <w:sz w:val="24"/>
      </w:rPr>
    </w:pPr>
  </w:p>
  <w:p w14:paraId="2D78A15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7D21B5D" w14:textId="20D95DAA" w:rsidR="002343C5" w:rsidRPr="006F61C6" w:rsidRDefault="0026305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MATRAPAZ</w:t>
    </w:r>
  </w:p>
  <w:p w14:paraId="2270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0AB1131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1FE2AE04" w14:textId="77777777">
      <w:tc>
        <w:tcPr>
          <w:tcW w:w="6379" w:type="dxa"/>
        </w:tcPr>
        <w:p w14:paraId="0E8079A9" w14:textId="16949029" w:rsidR="002343C5" w:rsidRPr="006D0694" w:rsidRDefault="00FD1183">
          <w:pPr>
            <w:rPr>
              <w:lang w:val="sr-Latn-CS"/>
            </w:rPr>
          </w:pPr>
          <w:r>
            <w:rPr>
              <w:lang w:val="sr-Latn-CS"/>
            </w:rPr>
            <w:t>EasyCaffe</w:t>
          </w:r>
        </w:p>
      </w:tc>
      <w:tc>
        <w:tcPr>
          <w:tcW w:w="2870" w:type="dxa"/>
        </w:tcPr>
        <w:p w14:paraId="71C7FA85" w14:textId="280203B8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26305D">
            <w:rPr>
              <w:lang w:val="sr-Latn-CS"/>
            </w:rPr>
            <w:t>1</w:t>
          </w:r>
        </w:p>
      </w:tc>
    </w:tr>
    <w:tr w:rsidR="002343C5" w:rsidRPr="006D0694" w14:paraId="5700841D" w14:textId="77777777">
      <w:tc>
        <w:tcPr>
          <w:tcW w:w="6379" w:type="dxa"/>
        </w:tcPr>
        <w:p w14:paraId="563A7FEE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D4ABB4F" w14:textId="31EADF0B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="0026305D">
            <w:rPr>
              <w:lang w:val="sr-Latn-CS"/>
            </w:rPr>
            <w:t>14.05</w:t>
          </w:r>
          <w:r w:rsidR="006F61C6" w:rsidRPr="006D0694">
            <w:rPr>
              <w:lang w:val="sr-Latn-CS"/>
            </w:rPr>
            <w:t>.20</w:t>
          </w:r>
          <w:r w:rsidR="00FD1183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C654E3F" w14:textId="77777777">
      <w:tc>
        <w:tcPr>
          <w:tcW w:w="9249" w:type="dxa"/>
          <w:gridSpan w:val="2"/>
        </w:tcPr>
        <w:p w14:paraId="49D93223" w14:textId="3677D498" w:rsidR="00FD1183" w:rsidRPr="006D0694" w:rsidRDefault="00FD1183">
          <w:pPr>
            <w:rPr>
              <w:lang w:val="sr-Latn-CS"/>
            </w:rPr>
          </w:pPr>
          <w:r>
            <w:rPr>
              <w:lang w:val="sr-Latn-CS"/>
            </w:rPr>
            <w:t>D03_Plan_Realizacije</w:t>
          </w:r>
        </w:p>
      </w:tc>
    </w:tr>
  </w:tbl>
  <w:p w14:paraId="45777F15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E2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97ECC"/>
    <w:rsid w:val="001B128E"/>
    <w:rsid w:val="001F6798"/>
    <w:rsid w:val="00210E17"/>
    <w:rsid w:val="002343C5"/>
    <w:rsid w:val="0024759A"/>
    <w:rsid w:val="00257501"/>
    <w:rsid w:val="00260B17"/>
    <w:rsid w:val="0026305D"/>
    <w:rsid w:val="002C33FB"/>
    <w:rsid w:val="002C7CB3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E21E5"/>
    <w:rsid w:val="00525A35"/>
    <w:rsid w:val="0053248E"/>
    <w:rsid w:val="005430FA"/>
    <w:rsid w:val="00555767"/>
    <w:rsid w:val="00574004"/>
    <w:rsid w:val="005A3FD1"/>
    <w:rsid w:val="005F3958"/>
    <w:rsid w:val="00614EF5"/>
    <w:rsid w:val="00622A25"/>
    <w:rsid w:val="006776CF"/>
    <w:rsid w:val="006D0694"/>
    <w:rsid w:val="006D41CE"/>
    <w:rsid w:val="006D702B"/>
    <w:rsid w:val="006F61C6"/>
    <w:rsid w:val="0078417D"/>
    <w:rsid w:val="007A2854"/>
    <w:rsid w:val="007B49FD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E4A7E"/>
    <w:rsid w:val="00A355DD"/>
    <w:rsid w:val="00A73660"/>
    <w:rsid w:val="00AC06A4"/>
    <w:rsid w:val="00AD3379"/>
    <w:rsid w:val="00B0622B"/>
    <w:rsid w:val="00B0746E"/>
    <w:rsid w:val="00B357AD"/>
    <w:rsid w:val="00B357F1"/>
    <w:rsid w:val="00B40827"/>
    <w:rsid w:val="00B549D9"/>
    <w:rsid w:val="00B657EC"/>
    <w:rsid w:val="00B75D52"/>
    <w:rsid w:val="00B93575"/>
    <w:rsid w:val="00BD39B8"/>
    <w:rsid w:val="00BE681B"/>
    <w:rsid w:val="00BF33E4"/>
    <w:rsid w:val="00C24B5D"/>
    <w:rsid w:val="00C30C23"/>
    <w:rsid w:val="00C33194"/>
    <w:rsid w:val="00C4723D"/>
    <w:rsid w:val="00C502CA"/>
    <w:rsid w:val="00C70470"/>
    <w:rsid w:val="00C75DBE"/>
    <w:rsid w:val="00CC420E"/>
    <w:rsid w:val="00CC7715"/>
    <w:rsid w:val="00CF694C"/>
    <w:rsid w:val="00D36260"/>
    <w:rsid w:val="00D63581"/>
    <w:rsid w:val="00D97F08"/>
    <w:rsid w:val="00DC68B5"/>
    <w:rsid w:val="00DF310B"/>
    <w:rsid w:val="00E464F7"/>
    <w:rsid w:val="00EA1072"/>
    <w:rsid w:val="00EB4996"/>
    <w:rsid w:val="00EC70CF"/>
    <w:rsid w:val="00F334DC"/>
    <w:rsid w:val="00F62203"/>
    <w:rsid w:val="00FD0ACA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94FBD"/>
  <w15:docId w15:val="{2A06B6A4-90FD-4C82-8F6D-4301AFD8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17</TotalTime>
  <Pages>7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Nemanja Stojanovic</cp:lastModifiedBy>
  <cp:revision>7</cp:revision>
  <cp:lastPrinted>1999-04-23T13:49:00Z</cp:lastPrinted>
  <dcterms:created xsi:type="dcterms:W3CDTF">2022-04-08T11:37:00Z</dcterms:created>
  <dcterms:modified xsi:type="dcterms:W3CDTF">2022-05-15T12:43:00Z</dcterms:modified>
</cp:coreProperties>
</file>